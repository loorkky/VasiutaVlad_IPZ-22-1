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CF76" w14:textId="77777777" w:rsidR="00CE6D80" w:rsidRDefault="00000000">
      <w:pPr>
        <w:rPr>
          <w:rFonts w:eastAsia="Times New Roman"/>
          <w:b/>
          <w:bCs w:val="0"/>
          <w:color w:val="000000"/>
        </w:rPr>
      </w:pPr>
      <w:proofErr w:type="spellStart"/>
      <w:r>
        <w:rPr>
          <w:rFonts w:eastAsia="Times New Roman"/>
          <w:b/>
          <w:color w:val="000000"/>
        </w:rPr>
        <w:t>Лабораторна</w:t>
      </w:r>
      <w:proofErr w:type="spellEnd"/>
      <w:r>
        <w:rPr>
          <w:rFonts w:eastAsia="Times New Roman"/>
          <w:b/>
          <w:color w:val="000000"/>
        </w:rPr>
        <w:t xml:space="preserve"> робота № </w:t>
      </w:r>
      <w:r>
        <w:rPr>
          <w:rFonts w:eastAsia="Times New Roman"/>
          <w:b/>
          <w:bCs w:val="0"/>
          <w:color w:val="000000"/>
        </w:rPr>
        <w:t>7</w:t>
      </w:r>
    </w:p>
    <w:p w14:paraId="245792B9" w14:textId="77777777" w:rsidR="00CE6D80" w:rsidRDefault="00000000">
      <w:pPr>
        <w:rPr>
          <w:rFonts w:eastAsia="Times New Roman"/>
          <w:b/>
          <w:color w:val="000000"/>
        </w:rPr>
      </w:pPr>
      <w:proofErr w:type="spellStart"/>
      <w:r>
        <w:rPr>
          <w:rFonts w:eastAsia="Times New Roman"/>
          <w:b/>
          <w:color w:val="000000"/>
        </w:rPr>
        <w:t>Додаткові</w:t>
      </w:r>
      <w:proofErr w:type="spellEnd"/>
      <w:r>
        <w:rPr>
          <w:rFonts w:eastAsia="Times New Roman"/>
          <w:b/>
          <w:color w:val="000000"/>
        </w:rPr>
        <w:t xml:space="preserve"> </w:t>
      </w:r>
      <w:proofErr w:type="spellStart"/>
      <w:r>
        <w:rPr>
          <w:rFonts w:eastAsia="Times New Roman"/>
          <w:b/>
          <w:color w:val="000000"/>
        </w:rPr>
        <w:t>можливості</w:t>
      </w:r>
      <w:proofErr w:type="spellEnd"/>
      <w:r>
        <w:rPr>
          <w:rFonts w:eastAsia="Times New Roman"/>
          <w:b/>
          <w:color w:val="000000"/>
        </w:rPr>
        <w:t xml:space="preserve"> </w:t>
      </w:r>
      <w:proofErr w:type="spellStart"/>
      <w:r>
        <w:rPr>
          <w:rFonts w:eastAsia="Times New Roman"/>
          <w:b/>
          <w:color w:val="000000"/>
        </w:rPr>
        <w:t>обробки</w:t>
      </w:r>
      <w:proofErr w:type="spellEnd"/>
      <w:r>
        <w:rPr>
          <w:rFonts w:eastAsia="Times New Roman"/>
          <w:b/>
          <w:color w:val="000000"/>
        </w:rPr>
        <w:t xml:space="preserve"> </w:t>
      </w:r>
      <w:proofErr w:type="spellStart"/>
      <w:r>
        <w:rPr>
          <w:rFonts w:eastAsia="Times New Roman"/>
          <w:b/>
          <w:color w:val="000000"/>
        </w:rPr>
        <w:t>даних</w:t>
      </w:r>
      <w:proofErr w:type="spellEnd"/>
      <w:r>
        <w:rPr>
          <w:rFonts w:eastAsia="Times New Roman"/>
          <w:b/>
          <w:color w:val="000000"/>
        </w:rPr>
        <w:t xml:space="preserve">. </w:t>
      </w:r>
      <w:proofErr w:type="spellStart"/>
      <w:r>
        <w:rPr>
          <w:rFonts w:eastAsia="Times New Roman"/>
          <w:b/>
          <w:color w:val="000000"/>
        </w:rPr>
        <w:t>Запити</w:t>
      </w:r>
      <w:proofErr w:type="spellEnd"/>
      <w:r>
        <w:rPr>
          <w:rFonts w:eastAsia="Times New Roman"/>
          <w:b/>
          <w:color w:val="000000"/>
        </w:rPr>
        <w:t xml:space="preserve"> на </w:t>
      </w:r>
      <w:proofErr w:type="spellStart"/>
      <w:r>
        <w:rPr>
          <w:rFonts w:eastAsia="Times New Roman"/>
          <w:b/>
          <w:color w:val="000000"/>
        </w:rPr>
        <w:t>модифікацію</w:t>
      </w:r>
      <w:proofErr w:type="spellEnd"/>
      <w:r>
        <w:rPr>
          <w:rFonts w:eastAsia="Times New Roman"/>
          <w:b/>
          <w:color w:val="000000"/>
        </w:rPr>
        <w:t xml:space="preserve"> </w:t>
      </w:r>
      <w:proofErr w:type="spellStart"/>
      <w:r>
        <w:rPr>
          <w:rFonts w:eastAsia="Times New Roman"/>
          <w:b/>
          <w:color w:val="000000"/>
        </w:rPr>
        <w:t>даних</w:t>
      </w:r>
      <w:proofErr w:type="spellEnd"/>
    </w:p>
    <w:p w14:paraId="4EA4872B" w14:textId="77777777" w:rsidR="00CE6D80" w:rsidRDefault="00000000">
      <w:pPr>
        <w:ind w:firstLine="708"/>
        <w:jc w:val="both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 xml:space="preserve">Мета </w:t>
      </w:r>
      <w:proofErr w:type="spellStart"/>
      <w:r>
        <w:rPr>
          <w:rFonts w:eastAsia="Times New Roman"/>
          <w:color w:val="000000"/>
        </w:rPr>
        <w:t>роботи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дослідження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властивостей</w:t>
      </w:r>
      <w:proofErr w:type="spellEnd"/>
      <w:r>
        <w:rPr>
          <w:rFonts w:eastAsia="Times New Roman"/>
          <w:color w:val="000000"/>
        </w:rPr>
        <w:t xml:space="preserve"> DML-</w:t>
      </w:r>
      <w:proofErr w:type="spellStart"/>
      <w:r>
        <w:rPr>
          <w:rFonts w:eastAsia="Times New Roman"/>
          <w:color w:val="000000"/>
        </w:rPr>
        <w:t>інструкції</w:t>
      </w:r>
      <w:proofErr w:type="spellEnd"/>
      <w:r>
        <w:rPr>
          <w:rFonts w:eastAsia="Times New Roman"/>
          <w:color w:val="000000"/>
        </w:rPr>
        <w:t xml:space="preserve"> SELECT для </w:t>
      </w:r>
      <w:proofErr w:type="spellStart"/>
      <w:r>
        <w:rPr>
          <w:rFonts w:eastAsia="Times New Roman"/>
          <w:color w:val="000000"/>
        </w:rPr>
        <w:t>групування</w:t>
      </w:r>
      <w:proofErr w:type="spellEnd"/>
      <w:r>
        <w:rPr>
          <w:rFonts w:eastAsia="Times New Roman"/>
          <w:color w:val="000000"/>
        </w:rPr>
        <w:t xml:space="preserve"> дани та </w:t>
      </w:r>
      <w:proofErr w:type="spellStart"/>
      <w:r>
        <w:rPr>
          <w:rFonts w:eastAsia="Times New Roman"/>
          <w:color w:val="000000"/>
        </w:rPr>
        <w:t>відображення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проміжних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підсумків</w:t>
      </w:r>
      <w:proofErr w:type="spellEnd"/>
      <w:r>
        <w:rPr>
          <w:rFonts w:eastAsia="Times New Roman"/>
          <w:color w:val="000000"/>
        </w:rPr>
        <w:t>.</w:t>
      </w:r>
    </w:p>
    <w:p w14:paraId="18E24CCC" w14:textId="77777777" w:rsidR="00CE6D80" w:rsidRDefault="00000000">
      <w:p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Хід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роботи</w:t>
      </w:r>
      <w:proofErr w:type="spellEnd"/>
      <w:r>
        <w:rPr>
          <w:rFonts w:eastAsia="Times New Roman"/>
          <w:color w:val="000000"/>
        </w:rPr>
        <w:t>:</w:t>
      </w:r>
    </w:p>
    <w:p w14:paraId="3CA8EF39" w14:textId="77777777" w:rsidR="00CE6D80" w:rsidRDefault="00000000">
      <w:pPr>
        <w:rPr>
          <w:rFonts w:eastAsia="Times New Roman"/>
          <w:color w:val="000000"/>
          <w:lang w:val="en-US"/>
        </w:rPr>
      </w:pPr>
      <w:r>
        <w:rPr>
          <w:rFonts w:eastAsia="Times New Roman"/>
          <w:noProof/>
          <w:color w:val="000000"/>
          <w:lang w:val="en-US"/>
        </w:rPr>
        <w:drawing>
          <wp:inline distT="0" distB="0" distL="0" distR="0" wp14:anchorId="651A3782" wp14:editId="39D0662C">
            <wp:extent cx="5858510" cy="1352550"/>
            <wp:effectExtent l="0" t="0" r="0" b="0"/>
            <wp:docPr id="19347469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695" name="Picture 1" descr="A close up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31A1" w14:textId="77777777" w:rsidR="00CE6D80" w:rsidRDefault="00000000">
      <w:pPr>
        <w:rPr>
          <w:bCs w:val="0"/>
          <w:lang w:val="uk-UA"/>
        </w:rPr>
      </w:pPr>
      <w:r>
        <w:rPr>
          <w:noProof/>
        </w:rPr>
        <w:drawing>
          <wp:inline distT="0" distB="0" distL="0" distR="0" wp14:anchorId="0AEC67B3" wp14:editId="2A52FCF8">
            <wp:extent cx="6229985" cy="762000"/>
            <wp:effectExtent l="0" t="0" r="0" b="0"/>
            <wp:docPr id="157056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66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B1BF" w14:textId="77777777" w:rsidR="00CE6D80" w:rsidRDefault="0000000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</w:p>
    <w:p w14:paraId="4499D86F" w14:textId="58CE4B3E" w:rsidR="00CE6D80" w:rsidRDefault="00000000">
      <w:pPr>
        <w:jc w:val="left"/>
        <w:rPr>
          <w:bCs w:val="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E31382">
        <w:rPr>
          <w:rFonts w:ascii="Consolas" w:hAnsi="Consolas" w:cs="Consolas"/>
          <w:color w:val="FF0000"/>
          <w:sz w:val="19"/>
          <w:szCs w:val="19"/>
          <w:lang w:val="en-US"/>
        </w:rPr>
        <w:t>Vasiuta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>
        <w:rPr>
          <w:lang w:val="en-US"/>
        </w:rPr>
        <w:t xml:space="preserve"> </w:t>
      </w:r>
    </w:p>
    <w:p w14:paraId="5D10F151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4CBF7FBF" wp14:editId="6994B16E">
            <wp:extent cx="2190750" cy="1426845"/>
            <wp:effectExtent l="0" t="0" r="0" b="1905"/>
            <wp:docPr id="179590722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7226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892" cy="14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5D7" w14:textId="77777777" w:rsidR="00CE6D80" w:rsidRDefault="00000000">
      <w:pPr>
        <w:rPr>
          <w:bCs w:val="0"/>
        </w:rPr>
      </w:pPr>
      <w:r>
        <w:t xml:space="preserve">Рис. </w:t>
      </w:r>
      <w:r>
        <w:rPr>
          <w:bCs w:val="0"/>
        </w:rPr>
        <w:t>1</w:t>
      </w:r>
      <w:r>
        <w:t xml:space="preserve"> Результат до </w:t>
      </w:r>
      <w:proofErr w:type="spellStart"/>
      <w:r>
        <w:t>видалення</w:t>
      </w:r>
      <w:proofErr w:type="spellEnd"/>
    </w:p>
    <w:p w14:paraId="0B498C02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Reiting</w:t>
      </w:r>
      <w:proofErr w:type="spellEnd"/>
    </w:p>
    <w:p w14:paraId="1F8CE8CB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</w:p>
    <w:p w14:paraId="7BCB72D5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0867AA26" wp14:editId="0BF71779">
            <wp:extent cx="2562225" cy="666750"/>
            <wp:effectExtent l="0" t="0" r="9525" b="0"/>
            <wp:docPr id="6373094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9436" name="Picture 1" descr="A close up of a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5355" w14:textId="77777777" w:rsidR="00CE6D80" w:rsidRDefault="00000000">
      <w:pPr>
        <w:rPr>
          <w:bCs w:val="0"/>
        </w:rPr>
      </w:pPr>
      <w:r>
        <w:t xml:space="preserve">Рис. 2 Результат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видалення</w:t>
      </w:r>
      <w:proofErr w:type="spellEnd"/>
    </w:p>
    <w:p w14:paraId="18E6CAC2" w14:textId="77777777" w:rsidR="00CE6D80" w:rsidRDefault="00000000">
      <w:pPr>
        <w:jc w:val="both"/>
        <w:rPr>
          <w:bCs w:val="0"/>
        </w:rPr>
      </w:pPr>
      <w:r>
        <w:rPr>
          <w:bCs w:val="0"/>
        </w:rPr>
        <w:br w:type="page"/>
      </w:r>
    </w:p>
    <w:p w14:paraId="68FD3703" w14:textId="77777777" w:rsidR="00CE6D80" w:rsidRDefault="00000000">
      <w:pPr>
        <w:spacing w:line="240" w:lineRule="auto"/>
        <w:rPr>
          <w:bCs w:val="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4C421E" wp14:editId="0591457B">
            <wp:extent cx="6058535" cy="457200"/>
            <wp:effectExtent l="0" t="0" r="0" b="0"/>
            <wp:docPr id="47670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0498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351" w14:textId="77777777" w:rsidR="00CE6D80" w:rsidRDefault="00CE6D80">
      <w:pPr>
        <w:spacing w:line="240" w:lineRule="auto"/>
        <w:rPr>
          <w:bCs w:val="0"/>
          <w:lang w:val="en-US"/>
        </w:rPr>
      </w:pPr>
    </w:p>
    <w:p w14:paraId="536D3379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31232539" wp14:editId="2C57D59F">
            <wp:extent cx="6299835" cy="1751330"/>
            <wp:effectExtent l="0" t="0" r="5715" b="1270"/>
            <wp:docPr id="551749681" name="Picture 1" descr="A table of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9681" name="Picture 1" descr="A table of numbers and a few word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9C20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t>Рис</w:t>
      </w:r>
      <w:r>
        <w:rPr>
          <w:lang w:val="en-US"/>
        </w:rPr>
        <w:t xml:space="preserve">. </w:t>
      </w:r>
      <w:r>
        <w:rPr>
          <w:bCs w:val="0"/>
          <w:lang w:val="en-US"/>
        </w:rPr>
        <w:t>3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</w:t>
      </w:r>
      <w:proofErr w:type="spellStart"/>
      <w:r>
        <w:t>видалення</w:t>
      </w:r>
      <w:proofErr w:type="spellEnd"/>
    </w:p>
    <w:p w14:paraId="3EDE3212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Predmet_plan</w:t>
      </w:r>
      <w:proofErr w:type="spellEnd"/>
    </w:p>
    <w:p w14:paraId="6D33AA16" w14:textId="77777777" w:rsidR="00CE6D80" w:rsidRDefault="00000000">
      <w:pPr>
        <w:jc w:val="left"/>
        <w:rPr>
          <w:bCs w:val="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110E1E" w14:textId="77777777" w:rsidR="00CE6D80" w:rsidRDefault="00000000">
      <w:pPr>
        <w:autoSpaceDE w:val="0"/>
        <w:autoSpaceDN w:val="0"/>
        <w:adjustRightInd w:val="0"/>
        <w:rPr>
          <w:bCs w:val="0"/>
        </w:rPr>
      </w:pPr>
      <w:r>
        <w:rPr>
          <w:bCs w:val="0"/>
          <w:noProof/>
        </w:rPr>
        <w:drawing>
          <wp:inline distT="0" distB="0" distL="0" distR="0" wp14:anchorId="40AB0D67" wp14:editId="7D2DFDAF">
            <wp:extent cx="6299835" cy="1729740"/>
            <wp:effectExtent l="0" t="0" r="5715" b="3810"/>
            <wp:docPr id="762210348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348" name="Picture 1" descr="A table of numbers and lett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861E" w14:textId="77777777" w:rsidR="00CE6D80" w:rsidRDefault="00000000">
      <w:pPr>
        <w:rPr>
          <w:bCs w:val="0"/>
          <w:lang w:val="en-US"/>
        </w:rPr>
      </w:pPr>
      <w:r>
        <w:t xml:space="preserve">Рис. </w:t>
      </w:r>
      <w:r>
        <w:rPr>
          <w:bCs w:val="0"/>
          <w:lang w:val="en-US"/>
        </w:rPr>
        <w:t>4</w:t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видалення</w:t>
      </w:r>
      <w:proofErr w:type="spellEnd"/>
    </w:p>
    <w:p w14:paraId="1FC0F20F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686A1789" wp14:editId="4915D170">
            <wp:extent cx="6049010" cy="971550"/>
            <wp:effectExtent l="0" t="0" r="0" b="0"/>
            <wp:docPr id="131848200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82009" name="Picture 1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F607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</w:p>
    <w:p w14:paraId="1A753673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1.15</w:t>
      </w:r>
    </w:p>
    <w:p w14:paraId="1DB68D55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65109A64" wp14:editId="48FFCCF6">
            <wp:extent cx="2505075" cy="1409700"/>
            <wp:effectExtent l="0" t="0" r="9525" b="0"/>
            <wp:docPr id="173356362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3628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A827" w14:textId="77777777" w:rsidR="00CE6D80" w:rsidRDefault="00000000">
      <w:pPr>
        <w:autoSpaceDE w:val="0"/>
        <w:autoSpaceDN w:val="0"/>
        <w:adjustRightInd w:val="0"/>
        <w:rPr>
          <w:lang w:val="en-US"/>
        </w:rPr>
      </w:pPr>
      <w:r>
        <w:t>Рис</w:t>
      </w:r>
      <w:r>
        <w:rPr>
          <w:lang w:val="en-US"/>
        </w:rPr>
        <w:t xml:space="preserve">. 5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0737DBCE" w14:textId="77777777" w:rsidR="00CE6D80" w:rsidRDefault="00000000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4F8163A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</w:p>
    <w:p w14:paraId="3C795EE0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0.85</w:t>
      </w:r>
    </w:p>
    <w:p w14:paraId="17398CDF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1866E305" wp14:editId="3E1FEEA3">
            <wp:extent cx="2524125" cy="1257300"/>
            <wp:effectExtent l="0" t="0" r="9525" b="0"/>
            <wp:docPr id="62660608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6089" name="Picture 1" descr="A screenshot of a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428" w14:textId="77777777" w:rsidR="00CE6D80" w:rsidRDefault="00000000">
      <w:pPr>
        <w:rPr>
          <w:lang w:val="en-US"/>
        </w:rPr>
      </w:pPr>
      <w:r>
        <w:t>Рис</w:t>
      </w:r>
      <w:r>
        <w:rPr>
          <w:lang w:val="en-US"/>
        </w:rPr>
        <w:t xml:space="preserve">. 6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01522E67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6A12C96A" wp14:editId="6DC5DE6B">
            <wp:extent cx="6049010" cy="714375"/>
            <wp:effectExtent l="0" t="0" r="0" b="9525"/>
            <wp:docPr id="14317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289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DEA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@K_group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ϲ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-53'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B03234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@Reiting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82ABD0" w14:textId="77777777" w:rsidR="00CE6D80" w:rsidRDefault="00CE6D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29E0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K_zapis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Prisutn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812BA6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@Reiting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34745EC4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6F644869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Kod_group</w:t>
      </w:r>
      <w:proofErr w:type="spellEnd"/>
    </w:p>
    <w:p w14:paraId="753AE1B9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@K_group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F26087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5AF292D3" wp14:editId="26F78E7B">
            <wp:extent cx="2457450" cy="2343150"/>
            <wp:effectExtent l="0" t="0" r="0" b="0"/>
            <wp:docPr id="1824855071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5071" name="Picture 1" descr="A table of numbers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1A7" w14:textId="77777777" w:rsidR="00CE6D80" w:rsidRDefault="00000000">
      <w:pPr>
        <w:rPr>
          <w:lang w:val="en-US"/>
        </w:rPr>
      </w:pPr>
      <w:r>
        <w:t>Рис</w:t>
      </w:r>
      <w:r>
        <w:rPr>
          <w:lang w:val="en-US"/>
        </w:rPr>
        <w:t xml:space="preserve">. 7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10A82231" w14:textId="77777777" w:rsidR="00CE6D80" w:rsidRDefault="00000000">
      <w:pPr>
        <w:jc w:val="both"/>
        <w:rPr>
          <w:bCs w:val="0"/>
          <w:lang w:val="en-US"/>
        </w:rPr>
      </w:pPr>
      <w:r>
        <w:rPr>
          <w:bCs w:val="0"/>
          <w:lang w:val="en-US"/>
        </w:rPr>
        <w:br w:type="page"/>
      </w:r>
    </w:p>
    <w:p w14:paraId="1D346235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lastRenderedPageBreak/>
        <w:drawing>
          <wp:inline distT="0" distB="0" distL="0" distR="0" wp14:anchorId="0221D8C2" wp14:editId="6785364F">
            <wp:extent cx="6125210" cy="704850"/>
            <wp:effectExtent l="0" t="0" r="8890" b="0"/>
            <wp:docPr id="2201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24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4BC4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DECLARE @ALLHOURS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= 1500;</w:t>
      </w:r>
    </w:p>
    <w:p w14:paraId="3C6F871A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K_predmet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K_navch_plan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Chas_Lek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Cahs_pr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Chas_all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Chas_Labor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Chas_sem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Kilk_modul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Cahs_sam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Semestr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Shifr_predmet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k_fk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9ED5AD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K_predmet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@ALLHOURS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@ALLHOURS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@ALLHOURS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@ALLHOURS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@ALLHOURS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71781088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61F2493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CAD5ED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7C815881" wp14:editId="092D3B9C">
            <wp:extent cx="6299835" cy="2467610"/>
            <wp:effectExtent l="0" t="0" r="5715" b="8890"/>
            <wp:docPr id="40396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862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340" w14:textId="77777777" w:rsidR="00CE6D80" w:rsidRDefault="00000000">
      <w:pPr>
        <w:rPr>
          <w:lang w:val="en-US"/>
        </w:rPr>
      </w:pPr>
      <w:r>
        <w:t>Рис</w:t>
      </w:r>
      <w:r>
        <w:rPr>
          <w:lang w:val="en-US"/>
        </w:rPr>
        <w:t xml:space="preserve">. 8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5786FA41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27549522" wp14:editId="72E9FB6F">
            <wp:extent cx="6125210" cy="514350"/>
            <wp:effectExtent l="0" t="0" r="0" b="0"/>
            <wp:docPr id="17309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078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10D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Predmet_plan</w:t>
      </w:r>
      <w:proofErr w:type="spellEnd"/>
    </w:p>
    <w:p w14:paraId="35D2D013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Kilk_modul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73854895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K_predmet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388</w:t>
      </w:r>
    </w:p>
    <w:p w14:paraId="5B3E7A9B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155FD979" wp14:editId="1926AC15">
            <wp:extent cx="6299835" cy="267335"/>
            <wp:effectExtent l="0" t="0" r="5715" b="0"/>
            <wp:docPr id="21105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810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7D87" w14:textId="77777777" w:rsidR="00CE6D80" w:rsidRDefault="00000000">
      <w:pPr>
        <w:rPr>
          <w:lang w:val="en-US"/>
        </w:rPr>
      </w:pPr>
      <w:r>
        <w:t>Рис</w:t>
      </w:r>
      <w:r>
        <w:rPr>
          <w:lang w:val="en-US"/>
        </w:rPr>
        <w:t xml:space="preserve">. 9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1FC66921" w14:textId="77777777" w:rsidR="00CE6D80" w:rsidRDefault="00000000">
      <w:pPr>
        <w:jc w:val="both"/>
        <w:rPr>
          <w:bCs w:val="0"/>
          <w:lang w:val="en-US"/>
        </w:rPr>
      </w:pPr>
      <w:r>
        <w:rPr>
          <w:bCs w:val="0"/>
          <w:lang w:val="en-US"/>
        </w:rPr>
        <w:br w:type="page"/>
      </w:r>
    </w:p>
    <w:p w14:paraId="19BBDC99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lastRenderedPageBreak/>
        <w:drawing>
          <wp:inline distT="0" distB="0" distL="0" distR="0" wp14:anchorId="7BA47326" wp14:editId="6EE26A9E">
            <wp:extent cx="6048375" cy="457200"/>
            <wp:effectExtent l="0" t="0" r="9525" b="0"/>
            <wp:docPr id="161805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650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A99B" w14:textId="77777777" w:rsidR="00CE6D80" w:rsidRDefault="000000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dbo_student</w:t>
      </w:r>
      <w:proofErr w:type="spellEnd"/>
    </w:p>
    <w:p w14:paraId="4F1978D9" w14:textId="77777777" w:rsidR="00CE6D80" w:rsidRDefault="0000000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ϲ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-54'</w:t>
      </w:r>
    </w:p>
    <w:p w14:paraId="1F3DF8FF" w14:textId="77777777" w:rsidR="00CE6D80" w:rsidRDefault="00000000">
      <w:pPr>
        <w:autoSpaceDE w:val="0"/>
        <w:autoSpaceDN w:val="0"/>
        <w:adjustRightInd w:val="0"/>
        <w:rPr>
          <w:bCs w:val="0"/>
        </w:rPr>
      </w:pPr>
      <w:r>
        <w:rPr>
          <w:bCs w:val="0"/>
          <w:noProof/>
          <w:lang w:val="en-US"/>
        </w:rPr>
        <w:drawing>
          <wp:inline distT="0" distB="0" distL="0" distR="0" wp14:anchorId="7F212C4D" wp14:editId="36AD7E62">
            <wp:extent cx="2924175" cy="2687955"/>
            <wp:effectExtent l="0" t="0" r="0" b="0"/>
            <wp:docPr id="176657729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7294" name="Picture 1" descr="A screenshot of a dat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9537" cy="26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1226" w14:textId="77777777" w:rsidR="00CE6D80" w:rsidRDefault="00000000">
      <w:pPr>
        <w:rPr>
          <w:lang w:val="en-US"/>
        </w:rPr>
      </w:pPr>
      <w:r>
        <w:t>Рис</w:t>
      </w:r>
      <w:r>
        <w:rPr>
          <w:lang w:val="en-US"/>
        </w:rPr>
        <w:t xml:space="preserve">. 10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5D730888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38D64B8C" wp14:editId="101CFA73">
            <wp:extent cx="5981700" cy="704850"/>
            <wp:effectExtent l="0" t="0" r="0" b="0"/>
            <wp:docPr id="161129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761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233F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@Kod_group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ϲ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-54'</w:t>
      </w:r>
    </w:p>
    <w:p w14:paraId="2923F98F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@Prisutn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29BC56" w14:textId="77777777" w:rsidR="00CE6D80" w:rsidRDefault="00CE6D8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B23D5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K_zapis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Prisutn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0A6E23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@Prisutn</w:t>
      </w:r>
    </w:p>
    <w:p w14:paraId="652FDA54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77D7A966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Kod_group</w:t>
      </w:r>
      <w:proofErr w:type="spellEnd"/>
    </w:p>
    <w:p w14:paraId="278A9994" w14:textId="77777777" w:rsidR="00CE6D80" w:rsidRDefault="00000000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@Kod_group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328F6C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</w:rPr>
        <w:drawing>
          <wp:inline distT="0" distB="0" distL="0" distR="0" wp14:anchorId="42C0D748" wp14:editId="7B0FC643">
            <wp:extent cx="2457450" cy="2333625"/>
            <wp:effectExtent l="0" t="0" r="0" b="9525"/>
            <wp:docPr id="2119686207" name="Picture 1" descr="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6207" name="Picture 1" descr="A white background with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CEBE" w14:textId="77777777" w:rsidR="00CE6D80" w:rsidRDefault="00000000">
      <w:r>
        <w:t xml:space="preserve">Рис. </w:t>
      </w:r>
      <w:r>
        <w:rPr>
          <w:lang w:val="en-US"/>
        </w:rPr>
        <w:t>11</w:t>
      </w:r>
      <w:r>
        <w:t xml:space="preserve"> Результат </w:t>
      </w:r>
      <w:proofErr w:type="spellStart"/>
      <w:r>
        <w:t>виконання</w:t>
      </w:r>
      <w:proofErr w:type="spellEnd"/>
    </w:p>
    <w:p w14:paraId="0C6C24D2" w14:textId="77777777" w:rsidR="00CE6D80" w:rsidRDefault="00000000">
      <w:pPr>
        <w:jc w:val="both"/>
      </w:pPr>
      <w:r>
        <w:br w:type="page"/>
      </w:r>
    </w:p>
    <w:p w14:paraId="2BCD3EF1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lastRenderedPageBreak/>
        <w:drawing>
          <wp:inline distT="0" distB="0" distL="0" distR="0" wp14:anchorId="2735E1C4" wp14:editId="5922E58F">
            <wp:extent cx="6049010" cy="762000"/>
            <wp:effectExtent l="0" t="0" r="8890" b="0"/>
            <wp:docPr id="85128582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5827" name="Picture 1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754B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</w:p>
    <w:p w14:paraId="6C44C4F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Prisutn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545285A" w14:textId="3C403A9D" w:rsidR="00CE6D80" w:rsidRDefault="00000000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Kod_stud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E31382">
        <w:rPr>
          <w:rFonts w:ascii="Consolas" w:hAnsi="Consolas" w:cs="Consolas"/>
          <w:color w:val="FF0000"/>
          <w:sz w:val="19"/>
          <w:szCs w:val="19"/>
          <w:lang w:val="en-US"/>
        </w:rPr>
        <w:t>Vasiuta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29B878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2ACD721F" wp14:editId="269FDA91">
            <wp:extent cx="2476500" cy="733425"/>
            <wp:effectExtent l="0" t="0" r="0" b="9525"/>
            <wp:docPr id="14501588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8876" name="Picture 1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C125" w14:textId="77777777" w:rsidR="00CE6D80" w:rsidRDefault="00000000">
      <w:pPr>
        <w:rPr>
          <w:lang w:val="en-US"/>
        </w:rPr>
      </w:pPr>
      <w:r>
        <w:t xml:space="preserve">Рис. </w:t>
      </w:r>
      <w:r>
        <w:rPr>
          <w:lang w:val="en-US"/>
        </w:rPr>
        <w:t>12</w:t>
      </w:r>
      <w:r>
        <w:t xml:space="preserve"> Результат </w:t>
      </w:r>
      <w:proofErr w:type="spellStart"/>
      <w:r>
        <w:t>виконання</w:t>
      </w:r>
      <w:proofErr w:type="spellEnd"/>
    </w:p>
    <w:p w14:paraId="327C4AFC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5D90B534" wp14:editId="13848581">
            <wp:extent cx="5382260" cy="495300"/>
            <wp:effectExtent l="0" t="0" r="8890" b="0"/>
            <wp:docPr id="157111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345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545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Відділ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кадрів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80C79A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60D8D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Birth_Year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Identification_Code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F2B351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Ковальчук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Марія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Василівна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'2023-06-12'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'HR </w:t>
      </w:r>
      <w:r>
        <w:rPr>
          <w:rFonts w:ascii="Consolas" w:hAnsi="Consolas" w:cs="Consolas"/>
          <w:color w:val="FF0000"/>
          <w:sz w:val="19"/>
          <w:szCs w:val="19"/>
        </w:rPr>
        <w:t>менеджер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2800.00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'13579'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D5DCC8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39A88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'2024-04-01'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'2024-04-05'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CC1DE3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35611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Business_Trips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'2024-05-10'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'2024-05-15'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29CAC1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41C44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Відділ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персоналу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CD217D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A8883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'HR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спеціаліст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A3C3BC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8DB5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'2024-04-10'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235C7E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016FB" w14:textId="77777777" w:rsidR="00CE6D80" w:rsidRDefault="00000000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Business_Trips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'2024-05-20'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Trip_ID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9E606B" w14:textId="77777777" w:rsidR="00CE6D80" w:rsidRDefault="00000000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2EE5BC6B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lastRenderedPageBreak/>
        <w:drawing>
          <wp:inline distT="0" distB="0" distL="0" distR="0" wp14:anchorId="5E0251C5" wp14:editId="1A07DD58">
            <wp:extent cx="6299835" cy="2677160"/>
            <wp:effectExtent l="0" t="0" r="5715" b="8890"/>
            <wp:docPr id="41144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52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1CA7" w14:textId="77777777" w:rsidR="00CE6D80" w:rsidRDefault="00000000">
      <w:pPr>
        <w:autoSpaceDE w:val="0"/>
        <w:autoSpaceDN w:val="0"/>
        <w:adjustRightInd w:val="0"/>
        <w:rPr>
          <w:lang w:val="en-US"/>
        </w:rPr>
      </w:pPr>
      <w:r>
        <w:t>Рис</w:t>
      </w:r>
      <w:r>
        <w:rPr>
          <w:lang w:val="en-US"/>
        </w:rPr>
        <w:t xml:space="preserve">. 13 </w:t>
      </w:r>
      <w:r>
        <w:t>Результат</w:t>
      </w:r>
      <w:r>
        <w:rPr>
          <w:lang w:val="en-US"/>
        </w:rPr>
        <w:t xml:space="preserve"> </w:t>
      </w:r>
      <w:proofErr w:type="spellStart"/>
      <w:r>
        <w:t>виконання</w:t>
      </w:r>
      <w:proofErr w:type="spellEnd"/>
    </w:p>
    <w:p w14:paraId="6DAA0CF4" w14:textId="77777777" w:rsidR="00CE6D80" w:rsidRDefault="00000000">
      <w:pPr>
        <w:autoSpaceDE w:val="0"/>
        <w:autoSpaceDN w:val="0"/>
        <w:adjustRightInd w:val="0"/>
        <w:rPr>
          <w:bCs w:val="0"/>
          <w:lang w:val="en-US"/>
        </w:rPr>
      </w:pPr>
      <w:r>
        <w:rPr>
          <w:bCs w:val="0"/>
          <w:noProof/>
          <w:lang w:val="en-US"/>
        </w:rPr>
        <w:drawing>
          <wp:inline distT="0" distB="0" distL="0" distR="0" wp14:anchorId="3AC3263A" wp14:editId="6B9E4DD1">
            <wp:extent cx="5791835" cy="485775"/>
            <wp:effectExtent l="0" t="0" r="0" b="9525"/>
            <wp:docPr id="123116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1660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E820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Birth_Year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Employment_Date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Identification_Code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38D449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34EB5B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Семенов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Олексій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Павлович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'2024-04-01'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Програміст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'24680'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35DF32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Ковальов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Іван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'Маркетолог'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'35791'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C05288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22B35A6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B6001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'2024-04-15'</w:t>
      </w:r>
    </w:p>
    <w:p w14:paraId="172E4395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E35AB5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B8B6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Business_Trips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89C143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'2024-05-25'</w:t>
      </w:r>
    </w:p>
    <w:p w14:paraId="02C7E217" w14:textId="77777777" w:rsidR="00CE6D80" w:rsidRDefault="00000000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39348E" w14:textId="77777777" w:rsidR="00CE6D80" w:rsidRDefault="00000000">
      <w:pPr>
        <w:autoSpaceDE w:val="0"/>
        <w:autoSpaceDN w:val="0"/>
        <w:adjustRightInd w:val="0"/>
        <w:rPr>
          <w:bCs w:val="0"/>
        </w:rPr>
      </w:pPr>
      <w:r>
        <w:rPr>
          <w:bCs w:val="0"/>
          <w:noProof/>
        </w:rPr>
        <w:drawing>
          <wp:inline distT="0" distB="0" distL="0" distR="0" wp14:anchorId="331C4775" wp14:editId="5EEE2925">
            <wp:extent cx="3267075" cy="1400175"/>
            <wp:effectExtent l="0" t="0" r="9525" b="9525"/>
            <wp:docPr id="19792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00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0385" w14:textId="77777777" w:rsidR="00CE6D80" w:rsidRDefault="00000000">
      <w:pPr>
        <w:rPr>
          <w:lang w:val="en-US"/>
        </w:rPr>
      </w:pPr>
      <w:r>
        <w:t xml:space="preserve">Рис. </w:t>
      </w:r>
      <w:r>
        <w:rPr>
          <w:lang w:val="en-US"/>
        </w:rPr>
        <w:t>14</w:t>
      </w:r>
      <w:r>
        <w:t xml:space="preserve"> Результат </w:t>
      </w:r>
      <w:proofErr w:type="spellStart"/>
      <w:r>
        <w:t>виконання</w:t>
      </w:r>
      <w:proofErr w:type="spellEnd"/>
    </w:p>
    <w:p w14:paraId="0C6DC289" w14:textId="77777777" w:rsidR="00CE6D80" w:rsidRDefault="00000000">
      <w:pPr>
        <w:jc w:val="both"/>
        <w:rPr>
          <w:bCs w:val="0"/>
          <w:lang w:val="en-US"/>
        </w:rPr>
      </w:pPr>
      <w:r>
        <w:rPr>
          <w:bCs w:val="0"/>
          <w:lang w:val="en-US"/>
        </w:rPr>
        <w:br w:type="page"/>
      </w:r>
    </w:p>
    <w:p w14:paraId="69CCC49A" w14:textId="77777777" w:rsidR="00CE6D80" w:rsidRDefault="00000000">
      <w:pPr>
        <w:rPr>
          <w:bCs w:val="0"/>
          <w:lang w:val="en-US"/>
        </w:rPr>
      </w:pPr>
      <w:r>
        <w:rPr>
          <w:bCs w:val="0"/>
          <w:noProof/>
          <w:lang w:val="en-US"/>
        </w:rPr>
        <w:lastRenderedPageBreak/>
        <w:drawing>
          <wp:inline distT="0" distB="0" distL="0" distR="0" wp14:anchorId="71AD61E1" wp14:editId="2390F518">
            <wp:extent cx="5858510" cy="742950"/>
            <wp:effectExtent l="0" t="0" r="0" b="0"/>
            <wp:docPr id="4397211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1114" name="Picture 1" descr="A close up of a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490B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C229ED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@BirthYearThreshold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CF378C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2D684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B3C6BEF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48056B78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@BirthYearThreshold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F8A48D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7369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@SalaryThreshold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D17A34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@PositionToSearch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Програміст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4A0EC8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5EC1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FDF1B99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D32B65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@SalaryThreshold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@PositionToSearch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8A07E3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D78F7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@StartDateFrom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'2024-03-01'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F66BFB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'2024-03-31'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994444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CB480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F057D80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Sick_Leaves</w:t>
      </w:r>
      <w:proofErr w:type="spellEnd"/>
    </w:p>
    <w:p w14:paraId="00AC59AA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F89124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50FBC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@EmployeeCountThreshold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9975D6" w14:textId="77777777" w:rsidR="00CE6D80" w:rsidRDefault="00CE6D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8B13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Employee_Count</w:t>
      </w:r>
      <w:proofErr w:type="spellEnd"/>
    </w:p>
    <w:p w14:paraId="26C64D51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090E81B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14:paraId="722518D1" w14:textId="77777777" w:rsidR="00CE6D80" w:rsidRDefault="0000000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Department_Name</w:t>
      </w:r>
      <w:proofErr w:type="spellEnd"/>
    </w:p>
    <w:p w14:paraId="1435EEEF" w14:textId="77777777" w:rsidR="00CE6D80" w:rsidRDefault="00000000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@EmployeeCountThreshold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1BF49A" w14:textId="77777777" w:rsidR="00CE6D80" w:rsidRDefault="00000000">
      <w:pPr>
        <w:autoSpaceDE w:val="0"/>
        <w:autoSpaceDN w:val="0"/>
        <w:adjustRightInd w:val="0"/>
        <w:rPr>
          <w:bCs w:val="0"/>
        </w:rPr>
      </w:pPr>
      <w:r>
        <w:rPr>
          <w:bCs w:val="0"/>
          <w:noProof/>
        </w:rPr>
        <w:drawing>
          <wp:inline distT="0" distB="0" distL="0" distR="0" wp14:anchorId="0B17530B" wp14:editId="18D97EC0">
            <wp:extent cx="6299835" cy="2663190"/>
            <wp:effectExtent l="0" t="0" r="5715" b="3810"/>
            <wp:docPr id="54019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16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778" w14:textId="77777777" w:rsidR="00CE6D80" w:rsidRDefault="00000000">
      <w:r>
        <w:t xml:space="preserve">Рис. 15 Результат </w:t>
      </w:r>
      <w:proofErr w:type="spellStart"/>
      <w:r>
        <w:t>виконання</w:t>
      </w:r>
      <w:proofErr w:type="spellEnd"/>
    </w:p>
    <w:p w14:paraId="2B227CCB" w14:textId="77777777" w:rsidR="00CE6D80" w:rsidRDefault="00000000">
      <w:pPr>
        <w:jc w:val="both"/>
        <w:rPr>
          <w:bCs w:val="0"/>
          <w:lang w:val="uk-UA"/>
        </w:rPr>
      </w:pPr>
      <w:r>
        <w:rPr>
          <w:bCs w:val="0"/>
        </w:rPr>
        <w:tab/>
      </w:r>
      <w:r>
        <w:rPr>
          <w:bCs w:val="0"/>
          <w:lang w:val="uk-UA"/>
        </w:rPr>
        <w:t xml:space="preserve">Висновок: </w:t>
      </w:r>
      <w:proofErr w:type="spellStart"/>
      <w:r>
        <w:rPr>
          <w:rFonts w:eastAsia="Times New Roman"/>
          <w:color w:val="000000"/>
        </w:rPr>
        <w:t>дослід</w:t>
      </w:r>
      <w:r>
        <w:rPr>
          <w:rFonts w:eastAsia="Times New Roman"/>
          <w:color w:val="000000"/>
          <w:lang w:val="uk-UA"/>
        </w:rPr>
        <w:t>ив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властивост</w:t>
      </w:r>
      <w:proofErr w:type="spellEnd"/>
      <w:r>
        <w:rPr>
          <w:rFonts w:eastAsia="Times New Roman"/>
          <w:color w:val="000000"/>
          <w:lang w:val="uk-UA"/>
        </w:rPr>
        <w:t>і</w:t>
      </w:r>
      <w:r>
        <w:rPr>
          <w:rFonts w:eastAsia="Times New Roman"/>
          <w:color w:val="000000"/>
        </w:rPr>
        <w:t xml:space="preserve"> DML-</w:t>
      </w:r>
      <w:proofErr w:type="spellStart"/>
      <w:r>
        <w:rPr>
          <w:rFonts w:eastAsia="Times New Roman"/>
          <w:color w:val="000000"/>
        </w:rPr>
        <w:t>інструкції</w:t>
      </w:r>
      <w:proofErr w:type="spellEnd"/>
      <w:r>
        <w:rPr>
          <w:rFonts w:eastAsia="Times New Roman"/>
          <w:color w:val="000000"/>
        </w:rPr>
        <w:t xml:space="preserve"> SELECT для </w:t>
      </w:r>
      <w:proofErr w:type="spellStart"/>
      <w:r>
        <w:rPr>
          <w:rFonts w:eastAsia="Times New Roman"/>
          <w:color w:val="000000"/>
        </w:rPr>
        <w:t>групування</w:t>
      </w:r>
      <w:proofErr w:type="spellEnd"/>
      <w:r>
        <w:rPr>
          <w:rFonts w:eastAsia="Times New Roman"/>
          <w:color w:val="000000"/>
        </w:rPr>
        <w:t xml:space="preserve"> дани та </w:t>
      </w:r>
      <w:proofErr w:type="spellStart"/>
      <w:r>
        <w:rPr>
          <w:rFonts w:eastAsia="Times New Roman"/>
          <w:color w:val="000000"/>
        </w:rPr>
        <w:t>відображення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проміжних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підсумків</w:t>
      </w:r>
      <w:proofErr w:type="spellEnd"/>
      <w:r>
        <w:rPr>
          <w:rFonts w:eastAsia="Times New Roman"/>
          <w:color w:val="000000"/>
          <w:lang w:val="uk-UA"/>
        </w:rPr>
        <w:t>.</w:t>
      </w:r>
    </w:p>
    <w:sectPr w:rsidR="00CE6D80">
      <w:headerReference w:type="default" r:id="rId36"/>
      <w:headerReference w:type="first" r:id="rId3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56615" w14:textId="77777777" w:rsidR="00A759F3" w:rsidRDefault="00A759F3">
      <w:pPr>
        <w:spacing w:line="240" w:lineRule="auto"/>
      </w:pPr>
      <w:r>
        <w:separator/>
      </w:r>
    </w:p>
  </w:endnote>
  <w:endnote w:type="continuationSeparator" w:id="0">
    <w:p w14:paraId="5577BC10" w14:textId="77777777" w:rsidR="00A759F3" w:rsidRDefault="00A75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9D7D7" w14:textId="77777777" w:rsidR="00A759F3" w:rsidRDefault="00A759F3">
      <w:r>
        <w:separator/>
      </w:r>
    </w:p>
  </w:footnote>
  <w:footnote w:type="continuationSeparator" w:id="0">
    <w:p w14:paraId="15064C82" w14:textId="77777777" w:rsidR="00A759F3" w:rsidRDefault="00A7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E126B" w14:textId="77777777" w:rsidR="00CE6D80" w:rsidRDefault="00000000">
    <w:pPr>
      <w:pStyle w:val="aa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6C955D2" wp14:editId="64EE29E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4C74BF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FEABD0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A8EB73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DA4AE7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5743C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07419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C133CB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6EB3CE" w14:textId="372763A6" w:rsidR="00CE6D80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</w:t>
                            </w:r>
                            <w:r w:rsidR="00E31382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.121.</w:t>
                            </w:r>
                            <w:r w:rsidR="00E31382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–Лр.7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C955D2" id="Group 1" o:spid="_x0000_s1026" style="position:absolute;left:0;text-align:left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094C74BF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68FEABD0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0FA8EB73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3EDA4AE7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3F85743C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21E07419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3CC133CB" w14:textId="77777777" w:rsidR="00CE6D80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486EB3CE" w14:textId="372763A6" w:rsidR="00CE6D80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</w:t>
                      </w:r>
                      <w:r w:rsidR="00E31382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.121.</w:t>
                      </w:r>
                      <w:r w:rsidR="00E31382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.000 –Лр.7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EAADF" w14:textId="77777777" w:rsidR="00CE6D80" w:rsidRDefault="00000000">
    <w:pPr>
      <w:pStyle w:val="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CABA92" wp14:editId="3F642E3C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E7A4F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B96111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F144C8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F4946A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632EAD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577894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C45C6F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5BA1D" w14:textId="77777777" w:rsidR="00E31382" w:rsidRPr="00E31382" w:rsidRDefault="00E31382" w:rsidP="00E31382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E31382">
                              <w:rPr>
                                <w:rFonts w:ascii="Calibri" w:hAnsi="Calibri"/>
                              </w:rPr>
                              <w:t>ЖИТОМИРСЬКА ПОЛІТЕХНІКА.</w:t>
                            </w:r>
                            <w:r w:rsidRPr="00E31382">
                              <w:rPr>
                                <w:rFonts w:ascii="Calibri" w:hAnsi="Calibri"/>
                                <w:lang w:val="en-US"/>
                              </w:rPr>
                              <w:t>22</w:t>
                            </w:r>
                            <w:r w:rsidRPr="00E31382">
                              <w:rPr>
                                <w:rFonts w:ascii="Calibri" w:hAnsi="Calibri"/>
                              </w:rPr>
                              <w:t>.121.</w:t>
                            </w:r>
                            <w:r w:rsidRPr="00E31382">
                              <w:rPr>
                                <w:rFonts w:ascii="Calibri" w:hAnsi="Calibri"/>
                                <w:lang w:val="en-US"/>
                              </w:rPr>
                              <w:t>05</w:t>
                            </w:r>
                            <w:r w:rsidRPr="00E31382">
                              <w:rPr>
                                <w:rFonts w:ascii="Calibri" w:hAnsi="Calibri"/>
                              </w:rPr>
                              <w:t>.000 –Лр.7</w:t>
                            </w:r>
                          </w:p>
                          <w:p w14:paraId="5D95FC60" w14:textId="504DF0A5" w:rsidR="00CE6D80" w:rsidRPr="00E31382" w:rsidRDefault="00CE6D8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EE562C" w14:textId="77777777" w:rsidR="00CE6D80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685A66" w14:textId="12DB294F" w:rsidR="00CE6D80" w:rsidRPr="00E31382" w:rsidRDefault="00E31382">
                              <w:pPr>
                                <w:jc w:val="both"/>
                                <w:rPr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E31382">
                                <w:rPr>
                                  <w:iCs/>
                                  <w:sz w:val="16"/>
                                  <w:szCs w:val="16"/>
                                </w:rPr>
                                <w:t xml:space="preserve">Васюта </w:t>
                              </w:r>
                              <w:proofErr w:type="gramStart"/>
                              <w:r w:rsidRPr="00E31382">
                                <w:rPr>
                                  <w:iCs/>
                                  <w:sz w:val="16"/>
                                  <w:szCs w:val="16"/>
                                </w:rPr>
                                <w:t>В,В.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2420B7" w14:textId="77777777" w:rsidR="00CE6D80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1697C2" w14:textId="77777777" w:rsidR="00CE6D80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622A2AF" w14:textId="77777777" w:rsidR="00CE6D80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D1404D" w14:textId="77777777" w:rsidR="00CE6D80" w:rsidRDefault="00CE6D8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5E6508" w14:textId="77777777" w:rsidR="00CE6D80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7548AD" w14:textId="77777777" w:rsidR="00CE6D80" w:rsidRDefault="00CE6D8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D9C16B" w14:textId="77777777" w:rsidR="00CE6D80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B05A67" w14:textId="77777777" w:rsidR="00CE6D80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305AC3" w14:textId="77777777" w:rsidR="00CE6D80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2215D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B2C0A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C287E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22AD87" w14:textId="77777777" w:rsidR="00CE6D80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CABA92" id="Group 21" o:spid="_x0000_s1046" style="position:absolute;left:0;text-align:left;margin-left:55.5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014E7A4F" w14:textId="77777777" w:rsidR="00CE6D80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13B96111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6DF144C8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06F4946A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28632EAD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75577894" w14:textId="77777777" w:rsidR="00CE6D80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6CC45C6F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5915BA1D" w14:textId="77777777" w:rsidR="00E31382" w:rsidRPr="00E31382" w:rsidRDefault="00E31382" w:rsidP="00E31382">
                      <w:pPr>
                        <w:pStyle w:val="af"/>
                        <w:jc w:val="center"/>
                        <w:rPr>
                          <w:rFonts w:ascii="Calibri" w:hAnsi="Calibri"/>
                        </w:rPr>
                      </w:pPr>
                      <w:r w:rsidRPr="00E31382">
                        <w:rPr>
                          <w:rFonts w:ascii="Calibri" w:hAnsi="Calibri"/>
                        </w:rPr>
                        <w:t>ЖИТОМИРСЬКА ПОЛІТЕХНІКА.</w:t>
                      </w:r>
                      <w:r w:rsidRPr="00E31382">
                        <w:rPr>
                          <w:rFonts w:ascii="Calibri" w:hAnsi="Calibri"/>
                          <w:lang w:val="en-US"/>
                        </w:rPr>
                        <w:t>22</w:t>
                      </w:r>
                      <w:r w:rsidRPr="00E31382">
                        <w:rPr>
                          <w:rFonts w:ascii="Calibri" w:hAnsi="Calibri"/>
                        </w:rPr>
                        <w:t>.121.</w:t>
                      </w:r>
                      <w:r w:rsidRPr="00E31382">
                        <w:rPr>
                          <w:rFonts w:ascii="Calibri" w:hAnsi="Calibri"/>
                          <w:lang w:val="en-US"/>
                        </w:rPr>
                        <w:t>05</w:t>
                      </w:r>
                      <w:r w:rsidRPr="00E31382">
                        <w:rPr>
                          <w:rFonts w:ascii="Calibri" w:hAnsi="Calibri"/>
                        </w:rPr>
                        <w:t>.000 –Лр.7</w:t>
                      </w:r>
                    </w:p>
                    <w:p w14:paraId="5D95FC60" w14:textId="504DF0A5" w:rsidR="00CE6D80" w:rsidRPr="00E31382" w:rsidRDefault="00CE6D80">
                      <w:pPr>
                        <w:pStyle w:val="af"/>
                        <w:jc w:val="center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3CEE562C" w14:textId="77777777" w:rsidR="00CE6D80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4B685A66" w14:textId="12DB294F" w:rsidR="00CE6D80" w:rsidRPr="00E31382" w:rsidRDefault="00E31382">
                        <w:pPr>
                          <w:jc w:val="both"/>
                          <w:rPr>
                            <w:iCs/>
                            <w:sz w:val="16"/>
                            <w:szCs w:val="16"/>
                          </w:rPr>
                        </w:pPr>
                        <w:r w:rsidRPr="00E31382">
                          <w:rPr>
                            <w:iCs/>
                            <w:sz w:val="16"/>
                            <w:szCs w:val="16"/>
                          </w:rPr>
                          <w:t xml:space="preserve">Васюта </w:t>
                        </w:r>
                        <w:proofErr w:type="gramStart"/>
                        <w:r w:rsidRPr="00E31382">
                          <w:rPr>
                            <w:iCs/>
                            <w:sz w:val="16"/>
                            <w:szCs w:val="16"/>
                          </w:rPr>
                          <w:t>В,В.</w:t>
                        </w:r>
                        <w:proofErr w:type="gramEnd"/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A2420B7" w14:textId="77777777" w:rsidR="00CE6D80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711697C2" w14:textId="77777777" w:rsidR="00CE6D80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622A2AF" w14:textId="77777777" w:rsidR="00CE6D80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59D1404D" w14:textId="77777777" w:rsidR="00CE6D80" w:rsidRDefault="00CE6D8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575E6508" w14:textId="77777777" w:rsidR="00CE6D80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87548AD" w14:textId="77777777" w:rsidR="00CE6D80" w:rsidRDefault="00CE6D8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46D9C16B" w14:textId="77777777" w:rsidR="00CE6D80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21B05A67" w14:textId="77777777" w:rsidR="00CE6D80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71305AC3" w14:textId="77777777" w:rsidR="00CE6D80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№7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7192215D" w14:textId="77777777" w:rsidR="00CE6D80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1ECB2C0A" w14:textId="77777777" w:rsidR="00CE6D80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D0C287E" w14:textId="77777777" w:rsidR="00CE6D80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3622AD87" w14:textId="77777777" w:rsidR="00CE6D80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A3326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A7994"/>
    <w:rsid w:val="001B3921"/>
    <w:rsid w:val="001B3F8C"/>
    <w:rsid w:val="001B7F3D"/>
    <w:rsid w:val="001C0B7D"/>
    <w:rsid w:val="001C133B"/>
    <w:rsid w:val="001C283F"/>
    <w:rsid w:val="001C6C72"/>
    <w:rsid w:val="001D0306"/>
    <w:rsid w:val="001D1295"/>
    <w:rsid w:val="001D1CB5"/>
    <w:rsid w:val="001E6442"/>
    <w:rsid w:val="00200C8D"/>
    <w:rsid w:val="002033DA"/>
    <w:rsid w:val="00211AF6"/>
    <w:rsid w:val="002151B1"/>
    <w:rsid w:val="00220A87"/>
    <w:rsid w:val="00221D5C"/>
    <w:rsid w:val="00221EF8"/>
    <w:rsid w:val="00236856"/>
    <w:rsid w:val="00245CE6"/>
    <w:rsid w:val="00246C40"/>
    <w:rsid w:val="00252498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47D2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51318"/>
    <w:rsid w:val="00351B52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4FC7"/>
    <w:rsid w:val="003C70C8"/>
    <w:rsid w:val="003D0A01"/>
    <w:rsid w:val="003D3952"/>
    <w:rsid w:val="003D5947"/>
    <w:rsid w:val="003E0323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06ED8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54BC"/>
    <w:rsid w:val="00441D33"/>
    <w:rsid w:val="004428A5"/>
    <w:rsid w:val="00454D51"/>
    <w:rsid w:val="004573EE"/>
    <w:rsid w:val="00473FC9"/>
    <w:rsid w:val="00482385"/>
    <w:rsid w:val="0048324E"/>
    <w:rsid w:val="00485DCD"/>
    <w:rsid w:val="004935B2"/>
    <w:rsid w:val="004953D0"/>
    <w:rsid w:val="004A2797"/>
    <w:rsid w:val="004A37BB"/>
    <w:rsid w:val="004B1D5D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076DB"/>
    <w:rsid w:val="00511AE4"/>
    <w:rsid w:val="00511D00"/>
    <w:rsid w:val="00512BD1"/>
    <w:rsid w:val="00514614"/>
    <w:rsid w:val="005221FD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B582D"/>
    <w:rsid w:val="005D422A"/>
    <w:rsid w:val="005E3725"/>
    <w:rsid w:val="005E6DEE"/>
    <w:rsid w:val="005F747D"/>
    <w:rsid w:val="005F7A49"/>
    <w:rsid w:val="005F7F2A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4AEB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963E3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36920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330B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0618"/>
    <w:rsid w:val="009F131C"/>
    <w:rsid w:val="009F2452"/>
    <w:rsid w:val="009F44ED"/>
    <w:rsid w:val="009F7A31"/>
    <w:rsid w:val="00A002D3"/>
    <w:rsid w:val="00A04A26"/>
    <w:rsid w:val="00A0643F"/>
    <w:rsid w:val="00A159B5"/>
    <w:rsid w:val="00A20EAF"/>
    <w:rsid w:val="00A222BA"/>
    <w:rsid w:val="00A23E05"/>
    <w:rsid w:val="00A240D6"/>
    <w:rsid w:val="00A26D2B"/>
    <w:rsid w:val="00A272EA"/>
    <w:rsid w:val="00A31C24"/>
    <w:rsid w:val="00A35CFB"/>
    <w:rsid w:val="00A370AC"/>
    <w:rsid w:val="00A4177A"/>
    <w:rsid w:val="00A45AA4"/>
    <w:rsid w:val="00A46E86"/>
    <w:rsid w:val="00A47C33"/>
    <w:rsid w:val="00A50EC5"/>
    <w:rsid w:val="00A5546A"/>
    <w:rsid w:val="00A56360"/>
    <w:rsid w:val="00A64208"/>
    <w:rsid w:val="00A65BE9"/>
    <w:rsid w:val="00A71A59"/>
    <w:rsid w:val="00A759F3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5870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E79BA"/>
    <w:rsid w:val="00AF1D01"/>
    <w:rsid w:val="00AF3F03"/>
    <w:rsid w:val="00AF4AB8"/>
    <w:rsid w:val="00AF6BA3"/>
    <w:rsid w:val="00B042D0"/>
    <w:rsid w:val="00B053E4"/>
    <w:rsid w:val="00B15A0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779D1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3F69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6D80"/>
    <w:rsid w:val="00CE7837"/>
    <w:rsid w:val="00CE7886"/>
    <w:rsid w:val="00CF1354"/>
    <w:rsid w:val="00CF1B98"/>
    <w:rsid w:val="00CF7FBE"/>
    <w:rsid w:val="00D07D29"/>
    <w:rsid w:val="00D1020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31382"/>
    <w:rsid w:val="00E46FB5"/>
    <w:rsid w:val="00E50895"/>
    <w:rsid w:val="00E50DCF"/>
    <w:rsid w:val="00E50FA8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A752F"/>
    <w:rsid w:val="00EB01AD"/>
    <w:rsid w:val="00EB3629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8F722CC"/>
    <w:rsid w:val="14D515D4"/>
    <w:rsid w:val="198D11A3"/>
    <w:rsid w:val="38CA542D"/>
    <w:rsid w:val="541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D3FE4B"/>
  <w15:docId w15:val="{DB32B759-BAD7-46A2-B73D-44316EDB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center"/>
    </w:pPr>
    <w:rPr>
      <w:bCs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 w:val="0"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spacing w:line="240" w:lineRule="auto"/>
      <w:ind w:firstLine="851"/>
    </w:pPr>
    <w:rPr>
      <w:rFonts w:eastAsia="Times New Roman"/>
      <w:sz w:val="24"/>
      <w:szCs w:val="24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spacing w:line="360" w:lineRule="auto"/>
      <w:jc w:val="both"/>
    </w:pPr>
    <w:rPr>
      <w:rFonts w:ascii="ISOCPEUR" w:hAnsi="ISOCPEUR"/>
      <w:bCs/>
      <w:i/>
      <w:sz w:val="28"/>
      <w:szCs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</w:style>
  <w:style w:type="character" w:customStyle="1" w:styleId="kw4">
    <w:name w:val="kw4"/>
  </w:style>
  <w:style w:type="character" w:customStyle="1" w:styleId="co1">
    <w:name w:val="co1"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pPr>
      <w:spacing w:line="360" w:lineRule="auto"/>
      <w:jc w:val="center"/>
    </w:pPr>
    <w:rPr>
      <w:rFonts w:asciiTheme="minorHAnsi" w:eastAsiaTheme="minorHAnsi" w:hAnsiTheme="minorHAnsi" w:cstheme="minorBidi"/>
      <w:bCs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sz w:val="26"/>
      <w:szCs w:val="26"/>
      <w:lang w:val="uk-UA"/>
    </w:rPr>
  </w:style>
  <w:style w:type="paragraph" w:customStyle="1" w:styleId="af2">
    <w:name w:val="Рисунки"/>
    <w:basedOn w:val="a"/>
    <w:pPr>
      <w:spacing w:line="240" w:lineRule="auto"/>
    </w:pPr>
    <w:rPr>
      <w:rFonts w:ascii="Arial" w:eastAsia="Times New Roman" w:hAnsi="Arial"/>
      <w:b/>
      <w:kern w:val="28"/>
      <w:sz w:val="16"/>
      <w:szCs w:val="24"/>
    </w:rPr>
  </w:style>
  <w:style w:type="paragraph" w:customStyle="1" w:styleId="af3">
    <w:name w:val="Таблицы"/>
    <w:basedOn w:val="a"/>
    <w:pPr>
      <w:spacing w:line="240" w:lineRule="auto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pPr>
      <w:spacing w:line="240" w:lineRule="auto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line="240" w:lineRule="auto"/>
      <w:ind w:firstLine="340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</TotalTime>
  <Pages>8</Pages>
  <Words>660</Words>
  <Characters>3766</Characters>
  <Application>Microsoft Office Word</Application>
  <DocSecurity>0</DocSecurity>
  <Lines>31</Lines>
  <Paragraphs>8</Paragraphs>
  <ScaleCrop>false</ScaleCrop>
  <Company>BPC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2015-03-05T20:32:00Z</cp:lastPrinted>
  <dcterms:created xsi:type="dcterms:W3CDTF">2024-09-04T05:03:00Z</dcterms:created>
  <dcterms:modified xsi:type="dcterms:W3CDTF">2024-09-04T05:03:00Z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A0A9C16775DA4B9B8F9B0A27040D1253_12</vt:lpwstr>
  </property>
</Properties>
</file>