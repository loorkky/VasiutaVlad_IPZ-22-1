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428FC" w14:textId="77777777" w:rsidR="00944CCD" w:rsidRDefault="00000000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Лабораторна робота №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6</w:t>
      </w:r>
    </w:p>
    <w:p w14:paraId="46655364" w14:textId="77777777" w:rsidR="00944CCD" w:rsidRPr="009C2223" w:rsidRDefault="00000000">
      <w:pPr>
        <w:spacing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Процедури, що зберігаються. Тригери</w:t>
      </w:r>
    </w:p>
    <w:p w14:paraId="383D094E" w14:textId="77777777" w:rsidR="00944CCD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Мета роботи: дослідження властивостей та можливостей процедур, що зберігаються та тригерів.</w:t>
      </w:r>
    </w:p>
    <w:p w14:paraId="189AD758" w14:textId="77777777" w:rsidR="00944CCD" w:rsidRDefault="00000000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Хід роботи:</w:t>
      </w:r>
    </w:p>
    <w:p w14:paraId="074414ED" w14:textId="77777777" w:rsidR="00944CCD" w:rsidRDefault="00000000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D2F0A4D" wp14:editId="40AB0E81">
            <wp:extent cx="5858510" cy="1352550"/>
            <wp:effectExtent l="0" t="0" r="0" b="0"/>
            <wp:docPr id="19347469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4695" name="Picture 1" descr="A close up of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8649" w14:textId="77777777" w:rsidR="00944CCD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D583F4E" wp14:editId="3D818860">
            <wp:extent cx="6106160" cy="695325"/>
            <wp:effectExtent l="0" t="0" r="8890" b="9525"/>
            <wp:docPr id="141173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357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9596" w14:textId="77777777" w:rsidR="00944CCD" w:rsidRDefault="0000000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>Лістинг:</w:t>
      </w:r>
    </w:p>
    <w:p w14:paraId="06AE40A9" w14:textId="77777777" w:rsidR="00944CCD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CalculateAverageGradeWithoutRetakes</w:t>
      </w:r>
      <w:proofErr w:type="spellEnd"/>
    </w:p>
    <w:p w14:paraId="65F34A77" w14:textId="77777777" w:rsidR="00944CCD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</w:p>
    <w:p w14:paraId="417CA47A" w14:textId="77777777" w:rsidR="00944CCD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65BEAFB7" w14:textId="77777777" w:rsidR="00944CCD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Kod_student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AvgGrade</w:t>
      </w:r>
      <w:proofErr w:type="spellEnd"/>
    </w:p>
    <w:p w14:paraId="5F67DFB0" w14:textId="77777777" w:rsidR="00944CCD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</w:p>
    <w:p w14:paraId="2EFD4578" w14:textId="77777777" w:rsidR="00944CCD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Prisutn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</w:t>
      </w:r>
    </w:p>
    <w:p w14:paraId="455EE0F7" w14:textId="77777777" w:rsidR="00944CCD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Kod_student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63E92B6F" w14:textId="77777777" w:rsidR="00944CCD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</w:p>
    <w:p w14:paraId="03343B03" w14:textId="77777777" w:rsidR="00944CCD" w:rsidRDefault="00000000">
      <w:pPr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EXEC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CalculateAverageGradeWithoutRetakes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05C894F8" w14:textId="77777777" w:rsidR="00944CCD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D599A3A" wp14:editId="617E6442">
            <wp:extent cx="1628775" cy="723900"/>
            <wp:effectExtent l="0" t="0" r="9525" b="0"/>
            <wp:docPr id="1332725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2577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AE62" w14:textId="77777777" w:rsidR="00944CCD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 Результат виконання роботи</w:t>
      </w:r>
    </w:p>
    <w:p w14:paraId="70B9D096" w14:textId="77777777" w:rsidR="00944CCD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3840A3F" w14:textId="77777777" w:rsidR="00944CCD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48D912DD" wp14:editId="4AB58EC9">
            <wp:extent cx="6077585" cy="476250"/>
            <wp:effectExtent l="0" t="0" r="0" b="0"/>
            <wp:docPr id="83032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2158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E130" w14:textId="77777777" w:rsidR="00944CCD" w:rsidRDefault="0000000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>Лістинг:</w:t>
      </w:r>
    </w:p>
    <w:p w14:paraId="1390C129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CalculateAverageGradeWithRetakes</w:t>
      </w:r>
      <w:proofErr w:type="spellEnd"/>
    </w:p>
    <w:p w14:paraId="334F09C0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</w:p>
    <w:p w14:paraId="7A35EC01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01ABD9BA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Kod_student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AvgGrade</w:t>
      </w:r>
      <w:proofErr w:type="spellEnd"/>
    </w:p>
    <w:p w14:paraId="38CC75AF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</w:p>
    <w:p w14:paraId="16CB8E80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Kod_student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1A267967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</w:p>
    <w:p w14:paraId="510C2109" w14:textId="77777777" w:rsidR="00944CCD" w:rsidRDefault="00000000">
      <w:pPr>
        <w:tabs>
          <w:tab w:val="left" w:pos="1140"/>
        </w:tabs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EXEC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CalculateAverageGradeWithRetakes</w:t>
      </w:r>
      <w:proofErr w:type="spellEnd"/>
    </w:p>
    <w:p w14:paraId="595C2E16" w14:textId="77777777" w:rsidR="00944CCD" w:rsidRDefault="00944CCD">
      <w:pPr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4060D756" w14:textId="77777777" w:rsidR="00944CCD" w:rsidRDefault="00000000">
      <w:pPr>
        <w:tabs>
          <w:tab w:val="left" w:pos="11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233A171" wp14:editId="01C53F86">
            <wp:extent cx="1336040" cy="3048000"/>
            <wp:effectExtent l="0" t="0" r="0" b="0"/>
            <wp:docPr id="1762132444" name="Picture 1" descr="A white sheet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32444" name="Picture 1" descr="A white sheet with black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9682" cy="30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D3CF" w14:textId="77777777" w:rsidR="00944CCD" w:rsidRDefault="00000000">
      <w:pPr>
        <w:tabs>
          <w:tab w:val="left" w:pos="11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Рис. </w:t>
      </w:r>
      <w:r>
        <w:rPr>
          <w:rFonts w:ascii="Times New Roman" w:hAnsi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 роботи</w:t>
      </w:r>
    </w:p>
    <w:p w14:paraId="389796AC" w14:textId="77777777" w:rsidR="00944CCD" w:rsidRDefault="00000000">
      <w:pPr>
        <w:tabs>
          <w:tab w:val="left" w:pos="11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0722B87F" wp14:editId="5A0C982F">
            <wp:extent cx="4029075" cy="266700"/>
            <wp:effectExtent l="0" t="0" r="9525" b="0"/>
            <wp:docPr id="114386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6353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2299" w14:textId="77777777" w:rsidR="00944CCD" w:rsidRDefault="00000000">
      <w:pPr>
        <w:ind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Лістинг:</w:t>
      </w:r>
    </w:p>
    <w:p w14:paraId="77480073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GetStudentsWithGrades4And5</w:t>
      </w:r>
    </w:p>
    <w:p w14:paraId="204636D0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</w:p>
    <w:p w14:paraId="40B186EE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7592293B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DISTINCT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.*</w:t>
      </w:r>
    </w:p>
    <w:p w14:paraId="0344B54C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s</w:t>
      </w:r>
    </w:p>
    <w:p w14:paraId="7DEBD7A2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r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Kod_student</w:t>
      </w:r>
      <w:proofErr w:type="spellEnd"/>
    </w:p>
    <w:p w14:paraId="5BBC5671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&gt;=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74</w:t>
      </w:r>
    </w:p>
    <w:p w14:paraId="634D0FE1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</w:p>
    <w:p w14:paraId="1E671AFC" w14:textId="77777777" w:rsidR="00944CCD" w:rsidRDefault="00000000">
      <w:pPr>
        <w:tabs>
          <w:tab w:val="left" w:pos="1140"/>
        </w:tabs>
        <w:autoSpaceDE w:val="0"/>
        <w:autoSpaceDN w:val="0"/>
        <w:adjustRightInd w:val="0"/>
        <w:spacing w:after="0" w:line="36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EXEC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GetStudentsWithGrades4And5</w:t>
      </w:r>
    </w:p>
    <w:p w14:paraId="7482ECC4" w14:textId="77777777" w:rsidR="00944CCD" w:rsidRDefault="00000000">
      <w:pPr>
        <w:tabs>
          <w:tab w:val="left" w:pos="1140"/>
        </w:tabs>
        <w:autoSpaceDE w:val="0"/>
        <w:autoSpaceDN w:val="0"/>
        <w:adjustRightInd w:val="0"/>
        <w:spacing w:after="0" w:line="360" w:lineRule="auto"/>
        <w:jc w:val="center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noProof/>
          <w:color w:val="000000"/>
          <w:sz w:val="19"/>
          <w:szCs w:val="19"/>
          <w:lang w:val="en-US" w:eastAsia="ru-RU"/>
        </w:rPr>
        <w:drawing>
          <wp:inline distT="0" distB="0" distL="0" distR="0" wp14:anchorId="30372ED0" wp14:editId="500BB3C2">
            <wp:extent cx="4895215" cy="1266825"/>
            <wp:effectExtent l="0" t="0" r="635" b="0"/>
            <wp:docPr id="334314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1438" name="Picture 1" descr="A white background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7647" cy="12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662" w14:textId="77777777" w:rsidR="00944CCD" w:rsidRDefault="00000000">
      <w:pPr>
        <w:tabs>
          <w:tab w:val="left" w:pos="11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Рис. 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 роботи</w:t>
      </w:r>
    </w:p>
    <w:p w14:paraId="79E19F1D" w14:textId="77777777" w:rsidR="00944CCD" w:rsidRDefault="00000000">
      <w:pPr>
        <w:spacing w:after="0" w:line="240" w:lineRule="auto"/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  <w:br w:type="page"/>
      </w:r>
    </w:p>
    <w:p w14:paraId="5FA222DB" w14:textId="77777777" w:rsidR="00944CCD" w:rsidRDefault="00000000">
      <w:pPr>
        <w:tabs>
          <w:tab w:val="left" w:pos="11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6BFBFD47" wp14:editId="3D308AE6">
            <wp:extent cx="6058535" cy="400050"/>
            <wp:effectExtent l="0" t="0" r="0" b="0"/>
            <wp:docPr id="23789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9708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0732" w14:textId="77777777" w:rsidR="00944CCD" w:rsidRDefault="00000000">
      <w:pPr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  <w:tab/>
        <w:t>Лістинг:</w:t>
      </w:r>
    </w:p>
    <w:p w14:paraId="69C0E89F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CalculateTotalGradeValues</w:t>
      </w:r>
      <w:proofErr w:type="spellEnd"/>
    </w:p>
    <w:p w14:paraId="28A90556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@studentCode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</w:p>
    <w:p w14:paraId="773E8B75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</w:p>
    <w:p w14:paraId="3578F1D4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7BE22243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@totalPoints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</w:p>
    <w:p w14:paraId="2D4952C9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@nationalGrade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</w:p>
    <w:p w14:paraId="70F9B8F7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DECLARE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@ectsGrade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NVARCHAR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</w:p>
    <w:p w14:paraId="3739D4AA" w14:textId="77777777" w:rsidR="00944CCD" w:rsidRDefault="00944C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40A05E31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@totalPoints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SUM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</w:p>
    <w:p w14:paraId="634A4EDF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Reiting</w:t>
      </w:r>
      <w:proofErr w:type="spellEnd"/>
    </w:p>
    <w:p w14:paraId="34C0AF62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@studentCode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5F150B6E" w14:textId="77777777" w:rsidR="00944CCD" w:rsidRDefault="00944C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45646A14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@totalPoints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BETWEEN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60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63</w:t>
      </w:r>
    </w:p>
    <w:p w14:paraId="3846696B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0046F3C9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@nationalGrade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'3'</w:t>
      </w:r>
    </w:p>
    <w:p w14:paraId="3D030531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@ectsGrade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'E'</w:t>
      </w:r>
    </w:p>
    <w:p w14:paraId="37EAF1DC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</w:p>
    <w:p w14:paraId="4B4D4A9B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@totalPoints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BETWEEN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64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73</w:t>
      </w:r>
    </w:p>
    <w:p w14:paraId="6F33F34C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3709A664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@nationalGrade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'3'</w:t>
      </w:r>
    </w:p>
    <w:p w14:paraId="084126DE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@ectsGrade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'D'</w:t>
      </w:r>
    </w:p>
    <w:p w14:paraId="467CD2A3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</w:p>
    <w:p w14:paraId="3DA995B3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@totalPoints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BETWEEN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74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81</w:t>
      </w:r>
    </w:p>
    <w:p w14:paraId="2DE0CFBE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248E6C17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@nationalGrade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'4'</w:t>
      </w:r>
    </w:p>
    <w:p w14:paraId="06D56D73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@ectsGrade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'C'</w:t>
      </w:r>
    </w:p>
    <w:p w14:paraId="44D48601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</w:p>
    <w:p w14:paraId="2825BB2B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@totalPoints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BETWEEN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82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89</w:t>
      </w:r>
    </w:p>
    <w:p w14:paraId="4A8A1C30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2F6846CA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@nationalGrade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'4'</w:t>
      </w:r>
    </w:p>
    <w:p w14:paraId="4E7075B2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@ectsGrade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'B'</w:t>
      </w:r>
    </w:p>
    <w:p w14:paraId="4B5FFDFD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</w:p>
    <w:p w14:paraId="3C9FA1F6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@totalPoints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BETWEEN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90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100</w:t>
      </w:r>
    </w:p>
    <w:p w14:paraId="5315260B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6D615F5E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@nationalGrade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'5'</w:t>
      </w:r>
    </w:p>
    <w:p w14:paraId="4B947E27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@ectsGrade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'A'</w:t>
      </w:r>
    </w:p>
    <w:p w14:paraId="1AB87251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</w:p>
    <w:p w14:paraId="3106403A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@totalPoints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60</w:t>
      </w:r>
    </w:p>
    <w:p w14:paraId="57DAD0C1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0087543C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@nationalGrade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'2'</w:t>
      </w:r>
    </w:p>
    <w:p w14:paraId="62B72649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@ectsGrade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'F'</w:t>
      </w:r>
    </w:p>
    <w:p w14:paraId="2744A9F8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</w:p>
    <w:p w14:paraId="1039602B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ELSE</w:t>
      </w:r>
    </w:p>
    <w:p w14:paraId="042B19A2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0482FE53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@nationalGrade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NULL</w:t>
      </w:r>
    </w:p>
    <w:p w14:paraId="3063588C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@ectsGrade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NULL</w:t>
      </w:r>
    </w:p>
    <w:p w14:paraId="6E48B4A5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</w:p>
    <w:p w14:paraId="76470A36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@totalPoints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TotalPoints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@nationalGrade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NationalGrade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@ectsGrade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ECTSGrade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</w:p>
    <w:p w14:paraId="1E5FA597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</w:p>
    <w:p w14:paraId="566061F4" w14:textId="77777777" w:rsidR="00944CCD" w:rsidRDefault="00000000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EXEC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CalculateTotalGradeValues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@studentCode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9</w:t>
      </w:r>
    </w:p>
    <w:p w14:paraId="4A9AAE26" w14:textId="77777777" w:rsidR="00944CCD" w:rsidRDefault="00000000">
      <w:pPr>
        <w:jc w:val="center"/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A4D6802" wp14:editId="569BCF05">
            <wp:extent cx="2514600" cy="609600"/>
            <wp:effectExtent l="0" t="0" r="0" b="0"/>
            <wp:docPr id="1690316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1642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BFD9" w14:textId="77777777" w:rsidR="00944CCD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4 Результат виконання роботи</w:t>
      </w:r>
    </w:p>
    <w:p w14:paraId="4927ABB8" w14:textId="77777777" w:rsidR="00944CCD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11F37B0D" w14:textId="77777777" w:rsidR="00944CCD" w:rsidRDefault="00000000">
      <w:pPr>
        <w:jc w:val="center"/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261D8CC" wp14:editId="6EC6C5C0">
            <wp:extent cx="6058535" cy="438150"/>
            <wp:effectExtent l="0" t="0" r="0" b="0"/>
            <wp:docPr id="122143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3316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66F5" w14:textId="77777777" w:rsidR="00944CCD" w:rsidRPr="009C2223" w:rsidRDefault="00000000">
      <w:pPr>
        <w:rPr>
          <w:rFonts w:ascii="Times New Roman" w:eastAsiaTheme="minorEastAsia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US" w:eastAsia="ru-RU"/>
        </w:rPr>
        <w:tab/>
      </w:r>
      <w:proofErr w:type="spellStart"/>
      <w:r>
        <w:rPr>
          <w:rFonts w:ascii="Times New Roman" w:eastAsiaTheme="minorEastAsia" w:hAnsi="Times New Roman"/>
          <w:color w:val="000000"/>
          <w:sz w:val="28"/>
          <w:szCs w:val="28"/>
          <w:lang w:val="ru-RU" w:eastAsia="ru-RU"/>
        </w:rPr>
        <w:t>Лістинг</w:t>
      </w:r>
      <w:proofErr w:type="spellEnd"/>
      <w:r w:rsidRPr="009C2223">
        <w:rPr>
          <w:rFonts w:ascii="Times New Roman" w:eastAsiaTheme="minorEastAsia" w:hAnsi="Times New Roman"/>
          <w:color w:val="000000"/>
          <w:sz w:val="28"/>
          <w:szCs w:val="28"/>
          <w:lang w:val="en-US" w:eastAsia="ru-RU"/>
        </w:rPr>
        <w:t>:</w:t>
      </w:r>
    </w:p>
    <w:p w14:paraId="3DAE988D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TRIGGER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AddNewGroupOnInsert</w:t>
      </w:r>
      <w:proofErr w:type="spellEnd"/>
    </w:p>
    <w:p w14:paraId="6E1F2100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dbo_student</w:t>
      </w:r>
      <w:proofErr w:type="spellEnd"/>
    </w:p>
    <w:p w14:paraId="3B41FDA7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AFTER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</w:p>
    <w:p w14:paraId="6DACC4DC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</w:p>
    <w:p w14:paraId="180919EB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303418B9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dbo_groups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K_navch_plan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</w:p>
    <w:p w14:paraId="59A54E91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DISTINCT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17</w:t>
      </w:r>
    </w:p>
    <w:p w14:paraId="35C3F6F4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inserted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i</w:t>
      </w:r>
    </w:p>
    <w:p w14:paraId="39E5C628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LEFT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dbo_groups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g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</w:p>
    <w:p w14:paraId="3EEFCC5D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NULL;</w:t>
      </w:r>
    </w:p>
    <w:p w14:paraId="107FF1D7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</w:p>
    <w:p w14:paraId="176D87B8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dbo_student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FName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N_ingroup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</w:p>
    <w:p w14:paraId="5FFC63AD" w14:textId="77777777" w:rsidR="00944CCD" w:rsidRDefault="00000000">
      <w:pP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'Додо'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'Валерій'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'Петрович'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N'c-58'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7088C8C6" w14:textId="77777777" w:rsidR="00944CCD" w:rsidRDefault="00000000">
      <w:pPr>
        <w:jc w:val="center"/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9D4711" wp14:editId="5EBC3BCE">
            <wp:extent cx="3448050" cy="1133475"/>
            <wp:effectExtent l="0" t="0" r="0" b="9525"/>
            <wp:docPr id="1977633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3318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4778" w14:textId="77777777" w:rsidR="00944CCD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5 Результат виконання роботи</w:t>
      </w:r>
    </w:p>
    <w:p w14:paraId="5C41A407" w14:textId="77777777" w:rsidR="00944CCD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64F2580" wp14:editId="555E8D45">
            <wp:extent cx="6029960" cy="409575"/>
            <wp:effectExtent l="0" t="0" r="8890" b="9525"/>
            <wp:docPr id="154520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0348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8DC9" w14:textId="77777777" w:rsidR="00944CCD" w:rsidRDefault="0000000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>Лістинг:</w:t>
      </w:r>
    </w:p>
    <w:p w14:paraId="43D251C7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TRIGGER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DeleteEmptyGroupOnUpdate</w:t>
      </w:r>
      <w:proofErr w:type="spellEnd"/>
    </w:p>
    <w:p w14:paraId="76981F7F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dbo_student</w:t>
      </w:r>
      <w:proofErr w:type="spellEnd"/>
    </w:p>
    <w:p w14:paraId="44FD5408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AFTER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DELETE</w:t>
      </w:r>
    </w:p>
    <w:p w14:paraId="458D8B5A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</w:p>
    <w:p w14:paraId="6227CA5E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2B8B6DB6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DELETE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dbo_groups</w:t>
      </w:r>
      <w:proofErr w:type="spellEnd"/>
    </w:p>
    <w:p w14:paraId="1EFCB8BC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</w:p>
    <w:p w14:paraId="6047C110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</w:p>
    <w:p w14:paraId="3BC66891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dbo_groups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g</w:t>
      </w:r>
    </w:p>
    <w:p w14:paraId="45A64FC7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LEFT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dbo_student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s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</w:p>
    <w:p w14:paraId="184F5B9D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GROUP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Kod_group</w:t>
      </w:r>
      <w:proofErr w:type="spellEnd"/>
    </w:p>
    <w:p w14:paraId="377A531A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HAVING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COUNT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Kod_stud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0</w:t>
      </w:r>
    </w:p>
    <w:p w14:paraId="6AD2E7B5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380FEDBC" w14:textId="77777777" w:rsidR="00944CCD" w:rsidRDefault="00000000">
      <w:pPr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</w:p>
    <w:p w14:paraId="56201D30" w14:textId="77777777" w:rsidR="00944CCD" w:rsidRDefault="00000000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275E6DF4" wp14:editId="6CACF3F8">
            <wp:extent cx="3286125" cy="781050"/>
            <wp:effectExtent l="0" t="0" r="9525" b="0"/>
            <wp:docPr id="1031713595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13595" name="Picture 1" descr="A white grid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96C0" w14:textId="77777777" w:rsidR="00944CCD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6 Результат виконання роботи</w:t>
      </w:r>
    </w:p>
    <w:p w14:paraId="63001532" w14:textId="77777777" w:rsidR="00944CCD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153A0A04" w14:textId="77777777" w:rsidR="00944CCD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42185220" wp14:editId="3A137828">
            <wp:extent cx="6087110" cy="676275"/>
            <wp:effectExtent l="0" t="0" r="8890" b="9525"/>
            <wp:docPr id="44498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81109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EFAD" w14:textId="77777777" w:rsidR="00944CCD" w:rsidRDefault="0000000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>Лістинг:</w:t>
      </w:r>
    </w:p>
    <w:p w14:paraId="625DB0D6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FindEmployeeByLastName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@lastName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50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))</w:t>
      </w:r>
    </w:p>
    <w:p w14:paraId="3F55FEA6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</w:p>
    <w:p w14:paraId="6116F846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493F8AB1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Last_Name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@lastName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25B88C68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33EF3F09" w14:textId="77777777" w:rsidR="00944CCD" w:rsidRDefault="00000000">
      <w:pPr>
        <w:rPr>
          <w:rFonts w:ascii="Times New Roman" w:hAnsi="Times New Roman"/>
          <w:bCs/>
          <w:sz w:val="28"/>
          <w:szCs w:val="28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EXEC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FindEmployeeByLastName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@lastName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N'Іванов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7F56AE7" wp14:editId="3D12E7A0">
            <wp:extent cx="6299835" cy="450215"/>
            <wp:effectExtent l="0" t="0" r="5715" b="6985"/>
            <wp:docPr id="149639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9113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FA28" w14:textId="77777777" w:rsidR="00944CCD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7 Результат виконання роботи</w:t>
      </w:r>
    </w:p>
    <w:p w14:paraId="6FF6D214" w14:textId="77777777" w:rsidR="00944CCD" w:rsidRDefault="0000000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>Лістинг:</w:t>
      </w:r>
    </w:p>
    <w:p w14:paraId="6AE64BB7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FindEmployeesByDepartment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@departmentName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))</w:t>
      </w:r>
    </w:p>
    <w:p w14:paraId="1FF38E77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</w:p>
    <w:p w14:paraId="5DAD1CC2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55351ACA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@departmentName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715188D4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5FFB17DD" w14:textId="77777777" w:rsidR="00944CCD" w:rsidRDefault="00000000">
      <w:pP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EXEC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FindEmployeesByDepartment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@departmentName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N'Відділ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 xml:space="preserve"> розробки'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3ECF5406" w14:textId="77777777" w:rsidR="00944CCD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94CB873" wp14:editId="2F4CC6A8">
            <wp:extent cx="6299835" cy="501650"/>
            <wp:effectExtent l="0" t="0" r="5715" b="0"/>
            <wp:docPr id="128296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65282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42BF" w14:textId="77777777" w:rsidR="00944CCD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8 Результат виконання роботи</w:t>
      </w:r>
    </w:p>
    <w:p w14:paraId="072867B1" w14:textId="77777777" w:rsidR="00944CCD" w:rsidRDefault="0000000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>Лістинг:</w:t>
      </w:r>
    </w:p>
    <w:p w14:paraId="341E9DA9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PROCEDURE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CalculateAverageSalaryByDepartment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@departmentName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))</w:t>
      </w:r>
    </w:p>
    <w:p w14:paraId="15932441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</w:p>
    <w:p w14:paraId="48E28C82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3635283A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AVG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Salary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AverageSalary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@departmentName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3054FA1C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470BD120" w14:textId="77777777" w:rsidR="00944CCD" w:rsidRDefault="00000000">
      <w:pP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EXEC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CalculateAverageSalaryByDepartment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@departmentName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N'Відділ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 xml:space="preserve"> маркетингу'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2B628102" w14:textId="77777777" w:rsidR="00944CCD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F6DDB52" wp14:editId="2483ACC9">
            <wp:extent cx="1323975" cy="657225"/>
            <wp:effectExtent l="0" t="0" r="9525" b="9525"/>
            <wp:docPr id="4283105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10528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EF08" w14:textId="77777777" w:rsidR="00944CCD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9 Результат виконання роботи</w:t>
      </w:r>
    </w:p>
    <w:p w14:paraId="680E06C8" w14:textId="77777777" w:rsidR="00944CCD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7D2710AD" w14:textId="77777777" w:rsidR="00944CCD" w:rsidRDefault="0000000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ab/>
        <w:t>Лістинг:</w:t>
      </w:r>
    </w:p>
    <w:p w14:paraId="5EB7BDDF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TRIGGER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AfterInsertEmployee</w:t>
      </w:r>
      <w:proofErr w:type="spellEnd"/>
    </w:p>
    <w:p w14:paraId="49FC0C1F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</w:p>
    <w:p w14:paraId="6569E19E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AFTER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</w:p>
    <w:p w14:paraId="2A015ADE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</w:p>
    <w:p w14:paraId="1107C2C7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71C814BF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PRINT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'Новий працівник був доданий!'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23D0D607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1DAFA116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Last_Name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First_Name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Middle_Name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Birth_Year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Employment_Date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Salary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Identification_Code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</w:p>
    <w:p w14:paraId="75C39AF6" w14:textId="77777777" w:rsidR="00944CCD" w:rsidRDefault="00000000">
      <w:pP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VALUES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8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'Сидоренко'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'Олександр'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'Іванович'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1990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'2024-05-06'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'Аналітик'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3000.00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'12345'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6C1CC4A1" w14:textId="77777777" w:rsidR="00944CCD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A88663F" wp14:editId="0DC766D1">
            <wp:extent cx="3629025" cy="1133475"/>
            <wp:effectExtent l="0" t="0" r="9525" b="9525"/>
            <wp:docPr id="1495223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2370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38AB" w14:textId="77777777" w:rsidR="00944CCD" w:rsidRDefault="0000000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10 Результат виконання роботи</w:t>
      </w:r>
    </w:p>
    <w:p w14:paraId="517ACC6A" w14:textId="77777777" w:rsidR="00944CCD" w:rsidRPr="009C2223" w:rsidRDefault="00000000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</w:rPr>
        <w:tab/>
        <w:t>Лістинг:</w:t>
      </w:r>
    </w:p>
    <w:p w14:paraId="6F00E59B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TRIGGER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UpdatePositionOnDepartmentChange</w:t>
      </w:r>
      <w:proofErr w:type="spellEnd"/>
    </w:p>
    <w:p w14:paraId="1075691E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</w:p>
    <w:p w14:paraId="034E567B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AFTER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UPDATE</w:t>
      </w:r>
    </w:p>
    <w:p w14:paraId="6F585119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</w:p>
    <w:p w14:paraId="2A2C1091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7784450B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EXISTS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</w:p>
    <w:p w14:paraId="2859A3F2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inserted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i</w:t>
      </w:r>
    </w:p>
    <w:p w14:paraId="11F33297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deleted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</w:p>
    <w:p w14:paraId="39E87CC2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4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&lt;&gt;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4</w:t>
      </w:r>
    </w:p>
    <w:p w14:paraId="2706F745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</w:p>
    <w:p w14:paraId="5148CEE8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71368700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</w:p>
    <w:p w14:paraId="53E5FA58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'HR менеджер'</w:t>
      </w:r>
    </w:p>
    <w:p w14:paraId="38C1D8D0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inserted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7FA76B0A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</w:p>
    <w:p w14:paraId="54C269C6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4160B69C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</w:p>
    <w:p w14:paraId="364A44CE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Department_ID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4</w:t>
      </w:r>
    </w:p>
    <w:p w14:paraId="5A3E6D46" w14:textId="77777777" w:rsidR="00944CCD" w:rsidRDefault="00000000">
      <w:pPr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27F2F97D" w14:textId="77777777" w:rsidR="00944CCD" w:rsidRDefault="00000000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5C010EE" wp14:editId="24564C5C">
            <wp:extent cx="6299835" cy="262255"/>
            <wp:effectExtent l="0" t="0" r="5715" b="4445"/>
            <wp:docPr id="111513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38937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E8D5" w14:textId="77777777" w:rsidR="00944CCD" w:rsidRPr="009C2223" w:rsidRDefault="00000000">
      <w:pPr>
        <w:tabs>
          <w:tab w:val="center" w:pos="4960"/>
          <w:tab w:val="left" w:pos="7890"/>
        </w:tabs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</w:rPr>
        <w:tab/>
        <w:t>Рис. 1</w:t>
      </w:r>
      <w:r w:rsidRPr="009C2223">
        <w:rPr>
          <w:rFonts w:ascii="Times New Roman" w:hAnsi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/>
          <w:bCs/>
          <w:sz w:val="28"/>
          <w:szCs w:val="28"/>
        </w:rPr>
        <w:t xml:space="preserve"> Результат виконання роботи</w:t>
      </w:r>
    </w:p>
    <w:p w14:paraId="2746049A" w14:textId="77777777" w:rsidR="00944CCD" w:rsidRPr="009C2223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9C2223">
        <w:rPr>
          <w:rFonts w:ascii="Times New Roman" w:hAnsi="Times New Roman"/>
          <w:bCs/>
          <w:sz w:val="28"/>
          <w:szCs w:val="28"/>
          <w:lang w:val="ru-RU"/>
        </w:rPr>
        <w:br w:type="page"/>
      </w:r>
    </w:p>
    <w:p w14:paraId="442B5DE3" w14:textId="77777777" w:rsidR="00944CCD" w:rsidRDefault="0000000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ab/>
        <w:t>Лістинг:</w:t>
      </w:r>
    </w:p>
    <w:p w14:paraId="4EBDB46A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EmployeeChanges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</w:p>
    <w:p w14:paraId="5EBF3660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Change_ID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PRIMARY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KEY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IDENTITY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</w:p>
    <w:p w14:paraId="6895E1FB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</w:p>
    <w:p w14:paraId="590B439B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Change_Date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DATETIME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</w:p>
    <w:p w14:paraId="202D80F4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Changed_Field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),</w:t>
      </w:r>
    </w:p>
    <w:p w14:paraId="0CB8DCD9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Old_Value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),</w:t>
      </w:r>
    </w:p>
    <w:p w14:paraId="2AFD19E5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New_Value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VARCHAR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100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</w:p>
    <w:p w14:paraId="4AD72E59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);</w:t>
      </w:r>
    </w:p>
    <w:p w14:paraId="3C19E319" w14:textId="77777777" w:rsidR="00944CCD" w:rsidRDefault="00944C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482A1CF5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CREATE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TRIGGER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LogEmployeeChanges</w:t>
      </w:r>
      <w:proofErr w:type="spellEnd"/>
    </w:p>
    <w:p w14:paraId="12A5CBE8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</w:p>
    <w:p w14:paraId="7D8C4225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AFTER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UPDATE</w:t>
      </w:r>
    </w:p>
    <w:p w14:paraId="08D26E7F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AS</w:t>
      </w:r>
    </w:p>
    <w:p w14:paraId="0BE5A4BA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BEGIN</w:t>
      </w:r>
    </w:p>
    <w:p w14:paraId="03ED3BF4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INSERT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EmployeeChanges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Change_Date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Changed_Field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Old_Value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New_Value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</w:p>
    <w:p w14:paraId="3F21C4F3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GETDATE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(),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COLUMN_NAME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</w:p>
    <w:p w14:paraId="0D8D78CB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inserted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i</w:t>
      </w:r>
    </w:p>
    <w:p w14:paraId="075FC769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deleted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d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</w:p>
    <w:p w14:paraId="0071BB73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CROSS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00FF00"/>
          <w:sz w:val="19"/>
          <w:szCs w:val="19"/>
          <w:lang w:eastAsia="ru-RU"/>
        </w:rPr>
        <w:t>INFORMATION_SCHEMA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FF00"/>
          <w:sz w:val="19"/>
          <w:szCs w:val="19"/>
          <w:lang w:eastAsia="ru-RU"/>
        </w:rPr>
        <w:t>COLUMNS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c </w:t>
      </w:r>
    </w:p>
    <w:p w14:paraId="2630D603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TABLE_NAME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Employees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COLUMN_NAME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NOT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IN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(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proofErr w:type="spellStart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Employment_Date</w:t>
      </w:r>
      <w:proofErr w:type="spellEnd"/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)</w:t>
      </w:r>
    </w:p>
    <w:p w14:paraId="3A8F0383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AND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i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&lt;&gt;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1B869671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END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154620C1" w14:textId="77777777" w:rsidR="00944CCD" w:rsidRDefault="00944C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3E634C54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FF00FF"/>
          <w:sz w:val="19"/>
          <w:szCs w:val="19"/>
          <w:lang w:eastAsia="ru-RU"/>
        </w:rPr>
        <w:t>UPDATE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Employees</w:t>
      </w:r>
      <w:proofErr w:type="spellEnd"/>
    </w:p>
    <w:p w14:paraId="0273FF8C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Position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  <w:lang w:eastAsia="ru-RU"/>
        </w:rPr>
        <w:t>'Системний адміністратор'</w:t>
      </w:r>
    </w:p>
    <w:p w14:paraId="371F46D9" w14:textId="77777777" w:rsidR="00944CCD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Employee_ID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1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;</w:t>
      </w:r>
    </w:p>
    <w:p w14:paraId="45EDB406" w14:textId="77777777" w:rsidR="00944CCD" w:rsidRDefault="00944CC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14:paraId="4B2015B5" w14:textId="77777777" w:rsidR="00944CCD" w:rsidRDefault="00000000">
      <w:pPr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select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*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from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EmployeeChanges</w:t>
      </w:r>
      <w:proofErr w:type="spellEnd"/>
    </w:p>
    <w:p w14:paraId="28ED9E31" w14:textId="77777777" w:rsidR="00944CCD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DBC2D5B" wp14:editId="5724BDEB">
            <wp:extent cx="6287135" cy="1952625"/>
            <wp:effectExtent l="0" t="0" r="0" b="9525"/>
            <wp:docPr id="866187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8720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84AF" w14:textId="77777777" w:rsidR="00944CCD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Рис. 12 Результат виконання роботи</w:t>
      </w:r>
    </w:p>
    <w:p w14:paraId="602100F8" w14:textId="77777777" w:rsidR="00944CCD" w:rsidRDefault="00000000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>Висновок: дослідив властивості та можливості процедур, що зберігаються та тригерів.</w:t>
      </w:r>
    </w:p>
    <w:p w14:paraId="05B4C084" w14:textId="77777777" w:rsidR="009C2223" w:rsidRPr="009C2223" w:rsidRDefault="009C2223" w:rsidP="009C2223">
      <w:pPr>
        <w:rPr>
          <w:rFonts w:ascii="Times New Roman" w:hAnsi="Times New Roman"/>
          <w:sz w:val="28"/>
          <w:szCs w:val="28"/>
        </w:rPr>
      </w:pPr>
    </w:p>
    <w:p w14:paraId="72139C72" w14:textId="77777777" w:rsidR="009C2223" w:rsidRPr="009C2223" w:rsidRDefault="009C2223" w:rsidP="009C2223">
      <w:pPr>
        <w:rPr>
          <w:rFonts w:ascii="Times New Roman" w:hAnsi="Times New Roman"/>
          <w:sz w:val="28"/>
          <w:szCs w:val="28"/>
        </w:rPr>
      </w:pPr>
    </w:p>
    <w:p w14:paraId="586359DF" w14:textId="77777777" w:rsidR="009C2223" w:rsidRPr="009C2223" w:rsidRDefault="009C2223" w:rsidP="009C2223">
      <w:pPr>
        <w:rPr>
          <w:rFonts w:ascii="Times New Roman" w:hAnsi="Times New Roman"/>
          <w:sz w:val="28"/>
          <w:szCs w:val="28"/>
        </w:rPr>
      </w:pPr>
    </w:p>
    <w:p w14:paraId="7EAD5328" w14:textId="77777777" w:rsidR="009C2223" w:rsidRPr="009C2223" w:rsidRDefault="009C2223" w:rsidP="009C2223">
      <w:pPr>
        <w:rPr>
          <w:rFonts w:ascii="Times New Roman" w:hAnsi="Times New Roman"/>
          <w:sz w:val="28"/>
          <w:szCs w:val="28"/>
        </w:rPr>
      </w:pPr>
    </w:p>
    <w:p w14:paraId="1C7C6AE8" w14:textId="77777777" w:rsidR="009C2223" w:rsidRPr="009C2223" w:rsidRDefault="009C2223" w:rsidP="009C2223">
      <w:pPr>
        <w:rPr>
          <w:rFonts w:ascii="Times New Roman" w:hAnsi="Times New Roman"/>
          <w:sz w:val="28"/>
          <w:szCs w:val="28"/>
        </w:rPr>
      </w:pPr>
    </w:p>
    <w:p w14:paraId="593948A6" w14:textId="77777777" w:rsidR="009C2223" w:rsidRPr="009C2223" w:rsidRDefault="009C2223" w:rsidP="009C2223">
      <w:pPr>
        <w:rPr>
          <w:rFonts w:ascii="Times New Roman" w:hAnsi="Times New Roman"/>
          <w:sz w:val="28"/>
          <w:szCs w:val="28"/>
        </w:rPr>
      </w:pPr>
    </w:p>
    <w:p w14:paraId="2595084D" w14:textId="616C2958" w:rsidR="009C2223" w:rsidRPr="009C2223" w:rsidRDefault="009C2223" w:rsidP="009C2223">
      <w:pPr>
        <w:tabs>
          <w:tab w:val="left" w:pos="809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sectPr w:rsidR="009C2223" w:rsidRPr="009C222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94117" w14:textId="77777777" w:rsidR="0035395A" w:rsidRDefault="0035395A">
      <w:pPr>
        <w:spacing w:line="240" w:lineRule="auto"/>
      </w:pPr>
      <w:r>
        <w:separator/>
      </w:r>
    </w:p>
  </w:endnote>
  <w:endnote w:type="continuationSeparator" w:id="0">
    <w:p w14:paraId="4E4C1519" w14:textId="77777777" w:rsidR="0035395A" w:rsidRDefault="003539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87028" w14:textId="77777777" w:rsidR="009C2223" w:rsidRDefault="009C22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81DF5" w14:textId="77777777" w:rsidR="009C2223" w:rsidRDefault="009C222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43CEB" w14:textId="77777777" w:rsidR="009C2223" w:rsidRDefault="009C22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2E4A8" w14:textId="77777777" w:rsidR="0035395A" w:rsidRDefault="0035395A">
      <w:pPr>
        <w:spacing w:after="0"/>
      </w:pPr>
      <w:r>
        <w:separator/>
      </w:r>
    </w:p>
  </w:footnote>
  <w:footnote w:type="continuationSeparator" w:id="0">
    <w:p w14:paraId="50927833" w14:textId="77777777" w:rsidR="0035395A" w:rsidRDefault="003539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FC44A" w14:textId="77777777" w:rsidR="009C2223" w:rsidRDefault="009C222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91634" w14:textId="77777777" w:rsidR="00944CCD" w:rsidRDefault="00000000">
    <w:pPr>
      <w:pStyle w:val="aa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38AFE7B5" wp14:editId="4F58DB3A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6DE5FA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CF14BF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0710C9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FB05D3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188A5A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7B2108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1253A9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EDFA45" w14:textId="0BFF6E8E" w:rsidR="00944CCD" w:rsidRDefault="00000000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 w:rsidR="009C2223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.121.</w:t>
                            </w:r>
                            <w:r w:rsidR="009C2223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–Лр.6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AFE7B5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646DE5FA" w14:textId="77777777" w:rsidR="00944CCD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4CCF14BF" w14:textId="77777777" w:rsidR="00944CCD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3D0710C9" w14:textId="77777777" w:rsidR="00944CCD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6CFB05D3" w14:textId="77777777" w:rsidR="00944CCD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34188A5A" w14:textId="77777777" w:rsidR="00944CCD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537B2108" w14:textId="77777777" w:rsidR="00944CCD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1A1253A9" w14:textId="77777777" w:rsidR="00944CCD" w:rsidRDefault="00000000">
                      <w:pPr>
                        <w:pStyle w:val="af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0BEDFA45" w14:textId="0BFF6E8E" w:rsidR="00944CCD" w:rsidRDefault="00000000">
                      <w:pPr>
                        <w:pStyle w:val="af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 w:rsidR="009C2223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.121.</w:t>
                      </w:r>
                      <w:r w:rsidR="009C2223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05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.000 –Лр.6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CFBB4" w14:textId="77777777" w:rsidR="00944CCD" w:rsidRDefault="00000000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EDF1D0F" wp14:editId="706A8BE2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854939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EB6A4A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6AB6B0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DB9E61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915D95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524FA8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07FEC9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E5EBE0" w14:textId="77777777" w:rsidR="009C2223" w:rsidRPr="009C2223" w:rsidRDefault="009C2223" w:rsidP="009C2223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9C2223">
                              <w:rPr>
                                <w:rFonts w:ascii="Calibri" w:hAnsi="Calibri"/>
                                <w:szCs w:val="28"/>
                              </w:rPr>
                              <w:t>ЖИТОМИРСЬКА ПОЛІТЕХНІКА.2</w:t>
                            </w:r>
                            <w:r w:rsidRPr="009C2223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2</w:t>
                            </w:r>
                            <w:r w:rsidRPr="009C2223">
                              <w:rPr>
                                <w:rFonts w:ascii="Calibri" w:hAnsi="Calibri"/>
                                <w:szCs w:val="28"/>
                              </w:rPr>
                              <w:t>.121.</w:t>
                            </w:r>
                            <w:r w:rsidRPr="009C2223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05</w:t>
                            </w:r>
                            <w:r w:rsidRPr="009C2223">
                              <w:rPr>
                                <w:rFonts w:ascii="Calibri" w:hAnsi="Calibri"/>
                                <w:szCs w:val="28"/>
                              </w:rPr>
                              <w:t>.000 –Лр.6</w:t>
                            </w:r>
                          </w:p>
                          <w:p w14:paraId="6326E6ED" w14:textId="5B01F376" w:rsidR="00944CCD" w:rsidRPr="009C2223" w:rsidRDefault="00944CCD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975537B" w14:textId="77777777" w:rsidR="00944CCD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AFC3615" w14:textId="6A79624A" w:rsidR="00944CCD" w:rsidRPr="009C2223" w:rsidRDefault="009C2223">
                              <w:pPr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C2223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 w:eastAsia="zh-CN" w:bidi="ar"/>
                                </w:rPr>
                                <w:t>Васюта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8E113E" w14:textId="77777777" w:rsidR="00944CCD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EAE327B" w14:textId="77777777" w:rsidR="00944CCD" w:rsidRDefault="00000000">
                              <w:pPr>
                                <w:pStyle w:val="af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Коротун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CB1AFD5" w14:textId="77777777" w:rsidR="00944CCD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CA16526" w14:textId="77777777" w:rsidR="00944CCD" w:rsidRDefault="00944CCD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28D0F1" w14:textId="77777777" w:rsidR="00944CCD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929FF74" w14:textId="77777777" w:rsidR="00944CCD" w:rsidRDefault="00944CCD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17D6ACA" w14:textId="77777777" w:rsidR="00944CCD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21509F4" w14:textId="77777777" w:rsidR="00944CCD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6E879A" w14:textId="77777777" w:rsidR="00944CCD" w:rsidRDefault="00000000">
                            <w:pPr>
                              <w:pStyle w:val="af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17EED3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7CC814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3C2860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6DB583" w14:textId="77777777" w:rsidR="00944CCD" w:rsidRDefault="00000000">
                            <w:pPr>
                              <w:pStyle w:val="af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DF1D0F" id="Group 21" o:spid="_x0000_s1046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42854939" w14:textId="77777777" w:rsidR="00944CCD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37EB6A4A" w14:textId="77777777" w:rsidR="00944CCD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4B6AB6B0" w14:textId="77777777" w:rsidR="00944CCD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16DB9E61" w14:textId="77777777" w:rsidR="00944CCD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76915D95" w14:textId="77777777" w:rsidR="00944CCD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7F524FA8" w14:textId="77777777" w:rsidR="00944CCD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5107FEC9" w14:textId="77777777" w:rsidR="00944CCD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74E5EBE0" w14:textId="77777777" w:rsidR="009C2223" w:rsidRPr="009C2223" w:rsidRDefault="009C2223" w:rsidP="009C2223">
                      <w:pPr>
                        <w:pStyle w:val="af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9C2223">
                        <w:rPr>
                          <w:rFonts w:ascii="Calibri" w:hAnsi="Calibri"/>
                          <w:szCs w:val="28"/>
                        </w:rPr>
                        <w:t>ЖИТОМИРСЬКА ПОЛІТЕХНІКА.2</w:t>
                      </w:r>
                      <w:r w:rsidRPr="009C2223">
                        <w:rPr>
                          <w:rFonts w:ascii="Calibri" w:hAnsi="Calibri"/>
                          <w:szCs w:val="28"/>
                          <w:lang w:val="ru-RU"/>
                        </w:rPr>
                        <w:t>2</w:t>
                      </w:r>
                      <w:r w:rsidRPr="009C2223">
                        <w:rPr>
                          <w:rFonts w:ascii="Calibri" w:hAnsi="Calibri"/>
                          <w:szCs w:val="28"/>
                        </w:rPr>
                        <w:t>.121.</w:t>
                      </w:r>
                      <w:r w:rsidRPr="009C2223">
                        <w:rPr>
                          <w:rFonts w:ascii="Calibri" w:hAnsi="Calibri"/>
                          <w:szCs w:val="28"/>
                          <w:lang w:val="ru-RU"/>
                        </w:rPr>
                        <w:t>05</w:t>
                      </w:r>
                      <w:r w:rsidRPr="009C2223">
                        <w:rPr>
                          <w:rFonts w:ascii="Calibri" w:hAnsi="Calibri"/>
                          <w:szCs w:val="28"/>
                        </w:rPr>
                        <w:t>.000 –Лр.6</w:t>
                      </w:r>
                    </w:p>
                    <w:p w14:paraId="6326E6ED" w14:textId="5B01F376" w:rsidR="00944CCD" w:rsidRPr="009C2223" w:rsidRDefault="00944CCD">
                      <w:pPr>
                        <w:pStyle w:val="af"/>
                        <w:jc w:val="center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5975537B" w14:textId="77777777" w:rsidR="00944CCD" w:rsidRDefault="0000000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2AFC3615" w14:textId="6A79624A" w:rsidR="00944CCD" w:rsidRPr="009C2223" w:rsidRDefault="009C2223">
                        <w:pPr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</w:pPr>
                        <w:r w:rsidRPr="009C2223"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 w:eastAsia="zh-CN" w:bidi="ar"/>
                          </w:rPr>
                          <w:t>Васюта В.В.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088E113E" w14:textId="77777777" w:rsidR="00944CCD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7EAE327B" w14:textId="77777777" w:rsidR="00944CCD" w:rsidRDefault="00000000">
                        <w:pPr>
                          <w:pStyle w:val="af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Коротун О.В.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7CB1AFD5" w14:textId="77777777" w:rsidR="00944CCD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4CA16526" w14:textId="77777777" w:rsidR="00944CCD" w:rsidRDefault="00944CCD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6228D0F1" w14:textId="77777777" w:rsidR="00944CCD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2929FF74" w14:textId="77777777" w:rsidR="00944CCD" w:rsidRDefault="00944CCD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017D6ACA" w14:textId="77777777" w:rsidR="00944CCD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321509F4" w14:textId="77777777" w:rsidR="00944CCD" w:rsidRDefault="00000000">
                        <w:pPr>
                          <w:pStyle w:val="af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5E6E879A" w14:textId="77777777" w:rsidR="00944CCD" w:rsidRDefault="00000000">
                      <w:pPr>
                        <w:pStyle w:val="af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№6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4617EED3" w14:textId="77777777" w:rsidR="00944CCD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5C7CC814" w14:textId="77777777" w:rsidR="00944CCD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413C2860" w14:textId="77777777" w:rsidR="00944CCD" w:rsidRDefault="00000000">
                      <w:pPr>
                        <w:pStyle w:val="af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7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786DB583" w14:textId="77777777" w:rsidR="00944CCD" w:rsidRDefault="00000000">
                      <w:pPr>
                        <w:pStyle w:val="af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08"/>
  <w:hyphenationZone w:val="425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A3326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C6C72"/>
    <w:rsid w:val="001D0306"/>
    <w:rsid w:val="001D1295"/>
    <w:rsid w:val="001D1CB5"/>
    <w:rsid w:val="001E6442"/>
    <w:rsid w:val="00200C8D"/>
    <w:rsid w:val="002033DA"/>
    <w:rsid w:val="00211AF6"/>
    <w:rsid w:val="002151B1"/>
    <w:rsid w:val="00220A87"/>
    <w:rsid w:val="00221D5C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47D2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574E"/>
    <w:rsid w:val="00326D2B"/>
    <w:rsid w:val="003275ED"/>
    <w:rsid w:val="00327A67"/>
    <w:rsid w:val="00333F7F"/>
    <w:rsid w:val="003364A1"/>
    <w:rsid w:val="003414CF"/>
    <w:rsid w:val="00351318"/>
    <w:rsid w:val="00351B52"/>
    <w:rsid w:val="0035395A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4FC7"/>
    <w:rsid w:val="003C70C8"/>
    <w:rsid w:val="003D0A01"/>
    <w:rsid w:val="003D3952"/>
    <w:rsid w:val="003D5947"/>
    <w:rsid w:val="003E0323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354BC"/>
    <w:rsid w:val="00441D33"/>
    <w:rsid w:val="004428A5"/>
    <w:rsid w:val="00454D51"/>
    <w:rsid w:val="004573EE"/>
    <w:rsid w:val="00473FC9"/>
    <w:rsid w:val="00482385"/>
    <w:rsid w:val="0048324E"/>
    <w:rsid w:val="00485DCD"/>
    <w:rsid w:val="004935B2"/>
    <w:rsid w:val="004953D0"/>
    <w:rsid w:val="004A2797"/>
    <w:rsid w:val="004A37BB"/>
    <w:rsid w:val="004B1D5D"/>
    <w:rsid w:val="004B2FA3"/>
    <w:rsid w:val="004B732E"/>
    <w:rsid w:val="004C359E"/>
    <w:rsid w:val="004C7EE5"/>
    <w:rsid w:val="004D4022"/>
    <w:rsid w:val="004E0462"/>
    <w:rsid w:val="004E3941"/>
    <w:rsid w:val="004E4084"/>
    <w:rsid w:val="004E7D69"/>
    <w:rsid w:val="005001D2"/>
    <w:rsid w:val="00501644"/>
    <w:rsid w:val="00506BCB"/>
    <w:rsid w:val="005076D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B582D"/>
    <w:rsid w:val="005D422A"/>
    <w:rsid w:val="005E3725"/>
    <w:rsid w:val="005E6DEE"/>
    <w:rsid w:val="005F747D"/>
    <w:rsid w:val="005F7A49"/>
    <w:rsid w:val="005F7F2A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756D7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3596E"/>
    <w:rsid w:val="00936920"/>
    <w:rsid w:val="00944CCD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A7D38"/>
    <w:rsid w:val="009B330B"/>
    <w:rsid w:val="009B6EC7"/>
    <w:rsid w:val="009C2223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177A"/>
    <w:rsid w:val="00A46E86"/>
    <w:rsid w:val="00A47C33"/>
    <w:rsid w:val="00A50EC5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AF4AB8"/>
    <w:rsid w:val="00AF6BA3"/>
    <w:rsid w:val="00B042D0"/>
    <w:rsid w:val="00B053E4"/>
    <w:rsid w:val="00B15A04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3F69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CF7FBE"/>
    <w:rsid w:val="00D0407C"/>
    <w:rsid w:val="00D07D29"/>
    <w:rsid w:val="00D1020B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0FA8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A752F"/>
    <w:rsid w:val="00EB01AD"/>
    <w:rsid w:val="00EB3629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26961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450749DD"/>
    <w:rsid w:val="7A91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1798B2"/>
  <w15:docId w15:val="{F397A019-B950-4D4E-9EAF-E10F626F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iPriority="0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auto"/>
      <w:u w:val="none"/>
      <w:vertAlign w:val="baseline"/>
    </w:rPr>
  </w:style>
  <w:style w:type="paragraph" w:styleId="a9">
    <w:name w:val="footer"/>
    <w:basedOn w:val="a"/>
    <w:semiHidden/>
    <w:qFormat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qFormat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semiHidden/>
    <w:unhideWhenUsed/>
    <w:qFormat/>
    <w:rPr>
      <w:color w:val="0000FF"/>
      <w:u w:val="single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Чертежный"/>
    <w:pPr>
      <w:jc w:val="both"/>
    </w:pPr>
    <w:rPr>
      <w:rFonts w:ascii="ISOCPEUR" w:eastAsiaTheme="minorEastAsia" w:hAnsi="ISOCPEUR"/>
      <w:i/>
      <w:sz w:val="28"/>
      <w:lang w:val="uk-UA" w:eastAsia="ru-RU"/>
    </w:rPr>
  </w:style>
  <w:style w:type="character" w:customStyle="1" w:styleId="apple-converted-space">
    <w:name w:val="apple-converted-space"/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</w:style>
  <w:style w:type="character" w:customStyle="1" w:styleId="br0">
    <w:name w:val="br0"/>
  </w:style>
  <w:style w:type="character" w:customStyle="1" w:styleId="sy4">
    <w:name w:val="sy4"/>
  </w:style>
  <w:style w:type="character" w:customStyle="1" w:styleId="comulti">
    <w:name w:val="comulti"/>
  </w:style>
  <w:style w:type="character" w:customStyle="1" w:styleId="kw4">
    <w:name w:val="kw4"/>
  </w:style>
  <w:style w:type="character" w:customStyle="1" w:styleId="co1">
    <w:name w:val="co1"/>
  </w:style>
  <w:style w:type="character" w:customStyle="1" w:styleId="sy2">
    <w:name w:val="sy2"/>
  </w:style>
  <w:style w:type="character" w:customStyle="1" w:styleId="sy1">
    <w:name w:val="sy1"/>
  </w:style>
  <w:style w:type="character" w:customStyle="1" w:styleId="kw3">
    <w:name w:val="kw3"/>
  </w:style>
  <w:style w:type="character" w:customStyle="1" w:styleId="nu0">
    <w:name w:val="nu0"/>
  </w:style>
  <w:style w:type="character" w:customStyle="1" w:styleId="st0">
    <w:name w:val="st0"/>
  </w:style>
  <w:style w:type="character" w:customStyle="1" w:styleId="es5">
    <w:name w:val="es5"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</w:style>
  <w:style w:type="character" w:customStyle="1" w:styleId="spelle">
    <w:name w:val="spelle"/>
    <w:basedOn w:val="a0"/>
  </w:style>
  <w:style w:type="character" w:customStyle="1" w:styleId="grame">
    <w:name w:val="grame"/>
    <w:basedOn w:val="a0"/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ой текст с отступом Знак"/>
    <w:basedOn w:val="a0"/>
    <w:link w:val="a5"/>
    <w:rPr>
      <w:sz w:val="24"/>
      <w:szCs w:val="24"/>
      <w:lang w:val="uk-UA"/>
    </w:rPr>
  </w:style>
  <w:style w:type="paragraph" w:styleId="af1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rPr>
      <w:rFonts w:ascii="Arial" w:hAnsi="Arial" w:cs="Arial"/>
      <w:b/>
      <w:bCs/>
      <w:sz w:val="26"/>
      <w:szCs w:val="26"/>
      <w:lang w:val="uk-UA"/>
    </w:rPr>
  </w:style>
  <w:style w:type="paragraph" w:customStyle="1" w:styleId="af2">
    <w:name w:val="Рисунки"/>
    <w:basedOn w:val="a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3">
    <w:name w:val="Таблицы"/>
    <w:basedOn w:val="a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</TotalTime>
  <Pages>7</Pages>
  <Words>879</Words>
  <Characters>5013</Characters>
  <Application>Microsoft Office Word</Application>
  <DocSecurity>0</DocSecurity>
  <Lines>41</Lines>
  <Paragraphs>11</Paragraphs>
  <ScaleCrop>false</ScaleCrop>
  <Company>BPC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 Vasiuta</cp:lastModifiedBy>
  <cp:revision>2</cp:revision>
  <cp:lastPrinted>2015-03-05T20:32:00Z</cp:lastPrinted>
  <dcterms:created xsi:type="dcterms:W3CDTF">2024-09-04T04:58:00Z</dcterms:created>
  <dcterms:modified xsi:type="dcterms:W3CDTF">2024-09-04T04:58:00Z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E0A10F961F38480984C09897A91E6ABE_12</vt:lpwstr>
  </property>
</Properties>
</file>