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B6711" w14:textId="77777777" w:rsidR="00F76BB4" w:rsidRDefault="00000000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Лабораторна робота № 3</w:t>
      </w:r>
    </w:p>
    <w:p w14:paraId="352DD30A" w14:textId="77777777" w:rsidR="00F76BB4" w:rsidRDefault="00000000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ПРОСТІ ЗАПИТИ НА ВИБІРКУ.  ВИКОРИСТАННЯ SELECT</w:t>
      </w:r>
    </w:p>
    <w:p w14:paraId="3A05F4A2" w14:textId="77777777" w:rsidR="00F76BB4" w:rsidRDefault="00F76BB4">
      <w:pPr>
        <w:spacing w:after="0" w:line="36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1186C811" w14:textId="77777777" w:rsidR="00F76BB4" w:rsidRPr="00496BDD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Мета роботи: дослідження властивостей DML-інструкції SELECT для пошуку та відбору записів БД із використанням предикатів</w:t>
      </w:r>
    </w:p>
    <w:p w14:paraId="7AB5E626" w14:textId="77777777" w:rsidR="00F76BB4" w:rsidRDefault="00000000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Хід роботи:</w:t>
      </w:r>
    </w:p>
    <w:p w14:paraId="2F4B45ED" w14:textId="77777777" w:rsidR="00F76BB4" w:rsidRDefault="00000000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FE5A36E" wp14:editId="67BB85C1">
            <wp:extent cx="5706110" cy="1038225"/>
            <wp:effectExtent l="0" t="0" r="0" b="9525"/>
            <wp:docPr id="182955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5344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7454" w14:textId="77777777" w:rsidR="00F76BB4" w:rsidRDefault="00000000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 w:type="page"/>
      </w:r>
    </w:p>
    <w:p w14:paraId="5969B58C" w14:textId="77777777" w:rsidR="00F76BB4" w:rsidRDefault="00000000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007324E" wp14:editId="4F21911C">
            <wp:extent cx="6299835" cy="6919595"/>
            <wp:effectExtent l="0" t="0" r="5715" b="0"/>
            <wp:docPr id="1909579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7904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9F97" w14:textId="77777777" w:rsidR="00F76BB4" w:rsidRDefault="00000000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Рис. 1 Результат внесення даних</w:t>
      </w:r>
    </w:p>
    <w:p w14:paraId="470534A1" w14:textId="77777777" w:rsidR="00F76BB4" w:rsidRDefault="00000000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5C8B08B" wp14:editId="0F29A861">
            <wp:extent cx="4057650" cy="400050"/>
            <wp:effectExtent l="0" t="0" r="0" b="0"/>
            <wp:docPr id="168431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1156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D6FC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Zakaz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.*</w:t>
      </w:r>
    </w:p>
    <w:p w14:paraId="5A045ADC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</w:t>
      </w:r>
      <w:proofErr w:type="spellEnd"/>
    </w:p>
    <w:p w14:paraId="741E978A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Zakaz_tovar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id_zakaz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Zakaz_tovar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id_zakaz</w:t>
      </w:r>
      <w:proofErr w:type="spellEnd"/>
    </w:p>
    <w:p w14:paraId="54A87F5E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Zakaz_tovar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Tovar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id_tovar</w:t>
      </w:r>
      <w:proofErr w:type="spellEnd"/>
    </w:p>
    <w:p w14:paraId="5F2B2B43" w14:textId="77777777" w:rsidR="00F76BB4" w:rsidRDefault="00000000">
      <w:pPr>
        <w:spacing w:after="0" w:line="360" w:lineRule="auto"/>
        <w:jc w:val="both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Tovar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Nazva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N'Молоко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date_rozm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&lt;=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'2023-04-01'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16279BAF" w14:textId="77777777" w:rsidR="00F76BB4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br w:type="page"/>
      </w:r>
    </w:p>
    <w:p w14:paraId="088C4319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4C2D4995" wp14:editId="006CC9C0">
            <wp:extent cx="4133850" cy="781050"/>
            <wp:effectExtent l="0" t="0" r="0" b="0"/>
            <wp:docPr id="1040417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1711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C43E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2 Результат виконання</w:t>
      </w:r>
    </w:p>
    <w:p w14:paraId="20D32DCE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68847E73" wp14:editId="3DF3E85B">
            <wp:extent cx="5534660" cy="361950"/>
            <wp:effectExtent l="0" t="0" r="0" b="0"/>
            <wp:docPr id="203046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6179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02EA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125C38C" wp14:editId="30CBBF8E">
            <wp:extent cx="3028950" cy="1657350"/>
            <wp:effectExtent l="0" t="0" r="0" b="0"/>
            <wp:docPr id="33618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8473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A4FF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3 Результат виконання</w:t>
      </w:r>
    </w:p>
    <w:p w14:paraId="76ABAA3E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380816E" wp14:editId="43F22071">
            <wp:extent cx="4076700" cy="228600"/>
            <wp:effectExtent l="0" t="0" r="0" b="0"/>
            <wp:docPr id="127541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1704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0409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</w:p>
    <w:p w14:paraId="7F3A9C51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</w:t>
      </w:r>
      <w:proofErr w:type="spellEnd"/>
    </w:p>
    <w:p w14:paraId="068BC178" w14:textId="77777777" w:rsidR="00F76BB4" w:rsidRDefault="00000000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date_naznach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NULL;</w:t>
      </w:r>
    </w:p>
    <w:p w14:paraId="3A89DDC1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3AD373D4" wp14:editId="5D0F719E">
            <wp:extent cx="3562350" cy="752475"/>
            <wp:effectExtent l="0" t="0" r="0" b="9525"/>
            <wp:docPr id="1726112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1205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01B0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4 Результат виконання</w:t>
      </w:r>
    </w:p>
    <w:p w14:paraId="4C06AF34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4869FED" wp14:editId="2BB225A9">
            <wp:extent cx="4953635" cy="209550"/>
            <wp:effectExtent l="0" t="0" r="0" b="0"/>
            <wp:docPr id="70217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7090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37CE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Tovar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.*</w:t>
      </w:r>
    </w:p>
    <w:p w14:paraId="3375B27A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Tovar</w:t>
      </w:r>
      <w:proofErr w:type="spellEnd"/>
    </w:p>
    <w:p w14:paraId="454CC797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Postachalnik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Tovar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id_postav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Postachalnik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id_postach</w:t>
      </w:r>
      <w:proofErr w:type="spellEnd"/>
    </w:p>
    <w:p w14:paraId="2D91BA75" w14:textId="77777777" w:rsidR="00F76BB4" w:rsidRDefault="0000000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Postachalnik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Nazva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N'ТОВ "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Арей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"'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Tovar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NaSklade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&gt;=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25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4AAAE2BC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6C5B80B6" wp14:editId="0D65A86D">
            <wp:extent cx="2971800" cy="590550"/>
            <wp:effectExtent l="0" t="0" r="0" b="0"/>
            <wp:docPr id="1806420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2093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2409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5 Результат виконання</w:t>
      </w:r>
    </w:p>
    <w:p w14:paraId="777829A9" w14:textId="77777777" w:rsidR="00F76BB4" w:rsidRDefault="0000000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57E321AB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0FFB1D11" wp14:editId="2F96C2E2">
            <wp:extent cx="4782185" cy="390525"/>
            <wp:effectExtent l="0" t="0" r="0" b="9525"/>
            <wp:docPr id="30978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83259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7EE7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SUM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Tovar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Price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Zakaz_tovar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Kilkist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TotalCost</w:t>
      </w:r>
      <w:proofErr w:type="spellEnd"/>
    </w:p>
    <w:p w14:paraId="7F043F54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</w:t>
      </w:r>
      <w:proofErr w:type="spellEnd"/>
    </w:p>
    <w:p w14:paraId="60FE6A6E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Zakaz_tovar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id_zakaz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Zakaz_tovar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id_zakaz</w:t>
      </w:r>
      <w:proofErr w:type="spellEnd"/>
    </w:p>
    <w:p w14:paraId="1B45F3FA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Zakaz_tovar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id_tovar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Tovar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id_tovar</w:t>
      </w:r>
      <w:proofErr w:type="spellEnd"/>
    </w:p>
    <w:p w14:paraId="65AD7484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Postachalnik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Tovar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id_postav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Postachalnik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id_postach</w:t>
      </w:r>
      <w:proofErr w:type="spellEnd"/>
    </w:p>
    <w:p w14:paraId="4A5BDCB8" w14:textId="77777777" w:rsidR="00F76BB4" w:rsidRDefault="00000000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Postachalnik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Nazva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LIKE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N'%ТОВ%'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date_rozm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&gt;=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DATEADD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day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-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30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GETDATE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());</w:t>
      </w:r>
    </w:p>
    <w:p w14:paraId="412F66D8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45BF2A4C" wp14:editId="51C6896A">
            <wp:extent cx="1704975" cy="695325"/>
            <wp:effectExtent l="0" t="0" r="9525" b="9525"/>
            <wp:docPr id="28100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090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4ACD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6 Результат виконання</w:t>
      </w:r>
    </w:p>
    <w:p w14:paraId="78078E9C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8927F40" wp14:editId="372888A0">
            <wp:extent cx="5477510" cy="371475"/>
            <wp:effectExtent l="0" t="0" r="0" b="9525"/>
            <wp:docPr id="12638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368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E557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id_sotrud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date_rozm</w:t>
      </w:r>
      <w:proofErr w:type="spellEnd"/>
    </w:p>
    <w:p w14:paraId="1EC91F63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</w:t>
      </w:r>
      <w:proofErr w:type="spellEnd"/>
    </w:p>
    <w:p w14:paraId="24C5D835" w14:textId="77777777" w:rsidR="00F76BB4" w:rsidRDefault="00000000">
      <w:pPr>
        <w:spacing w:after="0" w:line="360" w:lineRule="auto"/>
        <w:jc w:val="both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id_klient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3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5504286B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90E3BD1" wp14:editId="221984AA">
            <wp:extent cx="2209800" cy="819150"/>
            <wp:effectExtent l="0" t="0" r="0" b="0"/>
            <wp:docPr id="1404741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4186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6F6F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7 Результат виконання</w:t>
      </w:r>
    </w:p>
    <w:p w14:paraId="68B2B1A4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8032907" wp14:editId="3C49BF05">
            <wp:extent cx="4019550" cy="190500"/>
            <wp:effectExtent l="0" t="0" r="0" b="0"/>
            <wp:docPr id="142757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79976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C2E3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</w:p>
    <w:p w14:paraId="37223DEE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Postachalnik</w:t>
      </w:r>
      <w:proofErr w:type="spellEnd"/>
    </w:p>
    <w:p w14:paraId="37AEA788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Nazva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LIKE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N'%ЗАТ%'</w:t>
      </w:r>
    </w:p>
    <w:p w14:paraId="425DDE9A" w14:textId="77777777" w:rsidR="00F76BB4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id_postach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NOT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DISTINCT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id_postav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Tovar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26319DC0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431F59C" wp14:editId="3BA856DC">
            <wp:extent cx="3933825" cy="790575"/>
            <wp:effectExtent l="0" t="0" r="9525" b="9525"/>
            <wp:docPr id="1304685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8548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A67D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8 Результат виконання</w:t>
      </w:r>
    </w:p>
    <w:p w14:paraId="6768FE25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419130F" wp14:editId="10FCF7D3">
            <wp:extent cx="4705985" cy="238125"/>
            <wp:effectExtent l="0" t="0" r="0" b="9525"/>
            <wp:docPr id="96398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80417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D17E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</w:p>
    <w:p w14:paraId="6873B8DF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Klient</w:t>
      </w:r>
      <w:proofErr w:type="spellEnd"/>
    </w:p>
    <w:p w14:paraId="3A8824A5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Nazva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LIKE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N'%ПП%'</w:t>
      </w:r>
    </w:p>
    <w:p w14:paraId="13F29B6C" w14:textId="77777777" w:rsidR="00F76BB4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id_klient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DISTINCT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id_klient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Zakaz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date_rozm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&gt;=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DATEADD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month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-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GETDATE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()));</w:t>
      </w:r>
    </w:p>
    <w:p w14:paraId="5D412AAA" w14:textId="77777777" w:rsidR="00F76BB4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br w:type="page"/>
      </w:r>
    </w:p>
    <w:p w14:paraId="280EB0F3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53BC172B" wp14:editId="71D1AB54">
            <wp:extent cx="4677410" cy="1028700"/>
            <wp:effectExtent l="0" t="0" r="0" b="0"/>
            <wp:docPr id="767616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1628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110D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9 Результат виконання</w:t>
      </w:r>
    </w:p>
    <w:p w14:paraId="6245F118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3A6A623" wp14:editId="7B40407D">
            <wp:extent cx="4467225" cy="219075"/>
            <wp:effectExtent l="0" t="0" r="0" b="9525"/>
            <wp:docPr id="207051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14428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0999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</w:p>
    <w:p w14:paraId="7D60114A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Sotrudnik</w:t>
      </w:r>
      <w:proofErr w:type="spellEnd"/>
    </w:p>
    <w:p w14:paraId="6984347F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N'Андрій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</w:t>
      </w:r>
    </w:p>
    <w:p w14:paraId="0FDEECA4" w14:textId="77777777" w:rsidR="00F76BB4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ORDER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762916C2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6AF6E8F4" wp14:editId="1D53C810">
            <wp:extent cx="5239385" cy="685800"/>
            <wp:effectExtent l="0" t="0" r="0" b="0"/>
            <wp:docPr id="422083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8339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FFBF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10 Результат виконання</w:t>
      </w:r>
    </w:p>
    <w:p w14:paraId="3B121230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22EC530" wp14:editId="474F7ED4">
            <wp:extent cx="3790950" cy="200025"/>
            <wp:effectExtent l="0" t="0" r="0" b="9525"/>
            <wp:docPr id="24448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82165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8012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</w:p>
    <w:p w14:paraId="0E4E1B11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Klient</w:t>
      </w:r>
      <w:proofErr w:type="spellEnd"/>
    </w:p>
    <w:p w14:paraId="65711D8F" w14:textId="77777777" w:rsidR="00F76BB4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Email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NOT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NULL</w:t>
      </w:r>
    </w:p>
    <w:p w14:paraId="3F87F49B" w14:textId="77777777" w:rsidR="00F76BB4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ORDER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id_klient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5DBFA93C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4FC1744A" wp14:editId="4B971C97">
            <wp:extent cx="5591810" cy="847725"/>
            <wp:effectExtent l="0" t="0" r="8890" b="9525"/>
            <wp:docPr id="1278232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3286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5537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1</w:t>
      </w:r>
      <w:r>
        <w:rPr>
          <w:rFonts w:ascii="Times New Roman" w:hAnsi="Times New Roman"/>
          <w:bCs/>
          <w:sz w:val="28"/>
          <w:szCs w:val="28"/>
          <w:lang w:val="en-US"/>
        </w:rPr>
        <w:t>1</w:t>
      </w:r>
      <w:r>
        <w:rPr>
          <w:rFonts w:ascii="Times New Roman" w:hAnsi="Times New Roman"/>
          <w:bCs/>
          <w:sz w:val="28"/>
          <w:szCs w:val="28"/>
        </w:rPr>
        <w:t xml:space="preserve"> Результат виконання</w:t>
      </w:r>
    </w:p>
    <w:p w14:paraId="65EDE077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noProof/>
          <w:sz w:val="24"/>
          <w:szCs w:val="24"/>
          <w:lang w:val="en-US"/>
        </w:rPr>
        <w:drawing>
          <wp:inline distT="0" distB="0" distL="0" distR="0" wp14:anchorId="7F30A14C" wp14:editId="07A8D5A7">
            <wp:extent cx="5610860" cy="666750"/>
            <wp:effectExtent l="0" t="0" r="8890" b="0"/>
            <wp:docPr id="179730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02753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2BFD" w14:textId="77777777" w:rsidR="00F76BB4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1. </w:t>
      </w:r>
      <w:r>
        <w:rPr>
          <w:rFonts w:ascii="Times New Roman" w:hAnsi="Times New Roman"/>
          <w:bCs/>
          <w:sz w:val="28"/>
          <w:szCs w:val="28"/>
        </w:rPr>
        <w:t>Перелік працівників відділу розробки, які народилися до 1990 року:</w:t>
      </w:r>
    </w:p>
    <w:p w14:paraId="4DA9854A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</w:p>
    <w:p w14:paraId="7B6B55CD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</w:p>
    <w:p w14:paraId="5FC78538" w14:textId="77777777" w:rsidR="00F76BB4" w:rsidRDefault="00000000">
      <w:pPr>
        <w:spacing w:after="0" w:line="360" w:lineRule="auto"/>
        <w:jc w:val="both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Birth_Year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1990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044E96FB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731910A7" wp14:editId="23A0BE39">
            <wp:extent cx="6299835" cy="471170"/>
            <wp:effectExtent l="0" t="0" r="5715" b="5080"/>
            <wp:docPr id="1196539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3994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C24C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12 Результат виконання</w:t>
      </w:r>
    </w:p>
    <w:p w14:paraId="42E4B068" w14:textId="77777777" w:rsidR="00F76BB4" w:rsidRDefault="0000000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5A50549B" w14:textId="77777777" w:rsidR="00F76BB4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2. Перелік працівників зарплата яких більше 2500 та які займають посаду програміста:</w:t>
      </w:r>
    </w:p>
    <w:p w14:paraId="56CA9B72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</w:p>
    <w:p w14:paraId="35BA35CA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</w:p>
    <w:p w14:paraId="43AE43E6" w14:textId="77777777" w:rsidR="00F76BB4" w:rsidRDefault="00000000">
      <w:pPr>
        <w:spacing w:after="0" w:line="360" w:lineRule="auto"/>
        <w:jc w:val="both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Salary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2500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Position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'Програміст'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0F6FAD44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68AE4561" wp14:editId="00A88EAE">
            <wp:extent cx="6299835" cy="466725"/>
            <wp:effectExtent l="0" t="0" r="5715" b="9525"/>
            <wp:docPr id="1478106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0648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D3F5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13 Результат виконання</w:t>
      </w:r>
    </w:p>
    <w:p w14:paraId="000E3812" w14:textId="77777777" w:rsidR="00F76BB4" w:rsidRDefault="0000000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 Перелік відпусток працівників, які почалися у березні 2024 року:</w:t>
      </w:r>
    </w:p>
    <w:p w14:paraId="3C89CAC1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</w:p>
    <w:p w14:paraId="0D341B25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Sick_Leaves</w:t>
      </w:r>
      <w:proofErr w:type="spellEnd"/>
    </w:p>
    <w:p w14:paraId="23021111" w14:textId="77777777" w:rsidR="00F76BB4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Start_Date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BETWEEN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'2024-03-01'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'2024-03-31'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21557C9D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D766706" wp14:editId="225B4BC4">
            <wp:extent cx="3352800" cy="809625"/>
            <wp:effectExtent l="0" t="0" r="0" b="9525"/>
            <wp:docPr id="743049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4917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58CB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14 Результат виконання</w:t>
      </w:r>
    </w:p>
    <w:p w14:paraId="274D41B5" w14:textId="77777777" w:rsidR="00F76BB4" w:rsidRDefault="0000000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 Перелік працівників, які були у відпустці на початку березня 2024 року:</w:t>
      </w:r>
    </w:p>
    <w:p w14:paraId="59DE8E0D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</w:p>
    <w:p w14:paraId="49FC65A2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</w:p>
    <w:p w14:paraId="72D3DAAE" w14:textId="77777777" w:rsidR="00F76BB4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Sick_Leaves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Start_Date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BETWEEN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'2024-03-01'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'2024-03-10'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44793574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23766370" wp14:editId="0FD1933C">
            <wp:extent cx="6299835" cy="600075"/>
            <wp:effectExtent l="0" t="0" r="5715" b="9525"/>
            <wp:docPr id="85057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71992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80DF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15 Результат виконання</w:t>
      </w:r>
    </w:p>
    <w:p w14:paraId="3CD0F422" w14:textId="77777777" w:rsidR="00F76BB4" w:rsidRDefault="0000000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5. Перелік працівників, які брали участь у </w:t>
      </w:r>
      <w:proofErr w:type="spellStart"/>
      <w:r>
        <w:rPr>
          <w:rFonts w:ascii="Times New Roman" w:hAnsi="Times New Roman"/>
          <w:bCs/>
          <w:sz w:val="28"/>
          <w:szCs w:val="28"/>
        </w:rPr>
        <w:t>відрядженнях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у лютому 2024 року:</w:t>
      </w:r>
    </w:p>
    <w:p w14:paraId="37327F6A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</w:p>
    <w:p w14:paraId="274ECECA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</w:p>
    <w:p w14:paraId="155FE796" w14:textId="77777777" w:rsidR="00F76BB4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Business_Trips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Start_Date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BETWEEN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'2024-02-01'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'2024-02-29'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1B4434EB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60A2C93" wp14:editId="7F5D040D">
            <wp:extent cx="6299835" cy="494665"/>
            <wp:effectExtent l="0" t="0" r="5715" b="635"/>
            <wp:docPr id="89439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94673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E387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16 Результат виконання</w:t>
      </w:r>
    </w:p>
    <w:p w14:paraId="2A5B88D0" w14:textId="77777777" w:rsidR="00F76BB4" w:rsidRDefault="0000000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149C5414" w14:textId="77777777" w:rsidR="00F76BB4" w:rsidRDefault="0000000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6. Перелік відділів з кількістю працівників менше 2:</w:t>
      </w:r>
    </w:p>
    <w:p w14:paraId="4C5245CD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(*)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Employee_Count</w:t>
      </w:r>
      <w:proofErr w:type="spellEnd"/>
    </w:p>
    <w:p w14:paraId="0B4CAEB4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Departments</w:t>
      </w:r>
      <w:proofErr w:type="spellEnd"/>
    </w:p>
    <w:p w14:paraId="17D6F214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</w:p>
    <w:p w14:paraId="2C11B612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Department_Name</w:t>
      </w:r>
      <w:proofErr w:type="spellEnd"/>
    </w:p>
    <w:p w14:paraId="3E828AFC" w14:textId="77777777" w:rsidR="00F76BB4" w:rsidRDefault="0000000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HAVING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(*)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311AB319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E716248" wp14:editId="4ED42BDD">
            <wp:extent cx="2295525" cy="1047750"/>
            <wp:effectExtent l="0" t="0" r="9525" b="0"/>
            <wp:docPr id="1048946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4673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9FD8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17 Результат виконання</w:t>
      </w:r>
    </w:p>
    <w:p w14:paraId="37E21289" w14:textId="77777777" w:rsidR="00F76BB4" w:rsidRDefault="0000000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7. Перелік працівників, які є менеджерами з продажу та мають зарплату менше 3000:</w:t>
      </w:r>
    </w:p>
    <w:p w14:paraId="76EDEF47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</w:p>
    <w:p w14:paraId="21016B02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</w:p>
    <w:p w14:paraId="4E72FB13" w14:textId="77777777" w:rsidR="00F76BB4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Position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'Менеджер з продажу'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Salary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3000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2C16EF74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CA3909B" wp14:editId="69EF638C">
            <wp:extent cx="6299835" cy="467360"/>
            <wp:effectExtent l="0" t="0" r="5715" b="8890"/>
            <wp:docPr id="210221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14618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1008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18 Результат виконання</w:t>
      </w:r>
    </w:p>
    <w:p w14:paraId="4F8CC30B" w14:textId="77777777" w:rsidR="00F76BB4" w:rsidRDefault="0000000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8. Перелік працівників, які є менеджерами з продажу або головними бухгалтерами:</w:t>
      </w:r>
    </w:p>
    <w:p w14:paraId="6623696A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</w:p>
    <w:p w14:paraId="77900157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</w:p>
    <w:p w14:paraId="6A904DC8" w14:textId="77777777" w:rsidR="00F76BB4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Position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'Менеджер з продажу'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OR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Position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'Головний бухгалтер'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3D04D024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FCAD883" wp14:editId="43E0ED96">
            <wp:extent cx="6299835" cy="575310"/>
            <wp:effectExtent l="0" t="0" r="5715" b="0"/>
            <wp:docPr id="137363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35564" name="Picture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D0C9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19 Результат виконання</w:t>
      </w:r>
    </w:p>
    <w:p w14:paraId="4CA3BBCF" w14:textId="77777777" w:rsidR="00F76BB4" w:rsidRDefault="0000000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9. Перелік працівників, які мають зарплату менше 3000 та не були на відпустці:</w:t>
      </w:r>
    </w:p>
    <w:p w14:paraId="4068D9BA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</w:p>
    <w:p w14:paraId="11759322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</w:p>
    <w:p w14:paraId="669A3BAB" w14:textId="77777777" w:rsidR="00F76BB4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Salary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3000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NOT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Sick_Leaves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45EFF16D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27075EB9" wp14:editId="60C9A0C5">
            <wp:extent cx="6299835" cy="472440"/>
            <wp:effectExtent l="0" t="0" r="5715" b="3810"/>
            <wp:docPr id="76188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84162" name="Picture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C86D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20 Результат виконання</w:t>
      </w:r>
    </w:p>
    <w:p w14:paraId="28CED1AB" w14:textId="77777777" w:rsidR="00F76BB4" w:rsidRDefault="0000000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14E5F52" w14:textId="77777777" w:rsidR="00F76BB4" w:rsidRDefault="0000000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10. Перелік відділів, які мають працівників народжених після 1980 року:</w:t>
      </w:r>
    </w:p>
    <w:p w14:paraId="56AB8A3B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DISTINCT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Department_Name</w:t>
      </w:r>
      <w:proofErr w:type="spellEnd"/>
    </w:p>
    <w:p w14:paraId="0DE2D12E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Departments</w:t>
      </w:r>
      <w:proofErr w:type="spellEnd"/>
    </w:p>
    <w:p w14:paraId="517F79B9" w14:textId="77777777" w:rsidR="00F76BB4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</w:p>
    <w:p w14:paraId="226D87E6" w14:textId="77777777" w:rsidR="00F76BB4" w:rsidRDefault="00000000">
      <w:pPr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Birth_Year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1980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5F03464A" w14:textId="77777777" w:rsidR="00F76BB4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2297CEF" wp14:editId="7CAAAEB8">
            <wp:extent cx="1485900" cy="962025"/>
            <wp:effectExtent l="0" t="0" r="0" b="9525"/>
            <wp:docPr id="110961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12668" name="Picture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28"/>
          <w:szCs w:val="28"/>
        </w:rPr>
        <w:br/>
        <w:t>Рис. 21 Результат виконання</w:t>
      </w:r>
    </w:p>
    <w:p w14:paraId="1BAC6684" w14:textId="77777777" w:rsidR="00F76BB4" w:rsidRDefault="0000000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 xml:space="preserve">Висновок: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дослідив властивості DML-інструкції SELECT для пошуку та відбору записів БД із використанням предикатів</w:t>
      </w:r>
    </w:p>
    <w:sectPr w:rsidR="00F76BB4">
      <w:headerReference w:type="default" r:id="rId41"/>
      <w:headerReference w:type="first" r:id="rId42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00B74" w14:textId="77777777" w:rsidR="009E78F3" w:rsidRDefault="009E78F3">
      <w:pPr>
        <w:spacing w:line="240" w:lineRule="auto"/>
      </w:pPr>
      <w:r>
        <w:separator/>
      </w:r>
    </w:p>
  </w:endnote>
  <w:endnote w:type="continuationSeparator" w:id="0">
    <w:p w14:paraId="63B7978F" w14:textId="77777777" w:rsidR="009E78F3" w:rsidRDefault="009E7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terburg">
    <w:altName w:val="Times New Roman"/>
    <w:charset w:val="00"/>
    <w:family w:val="auto"/>
    <w:pitch w:val="default"/>
    <w:sig w:usb0="00000000" w:usb1="00000000" w:usb2="00000000" w:usb3="00000000" w:csb0="0000001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72A04" w14:textId="77777777" w:rsidR="009E78F3" w:rsidRDefault="009E78F3">
      <w:pPr>
        <w:spacing w:after="0"/>
      </w:pPr>
      <w:r>
        <w:separator/>
      </w:r>
    </w:p>
  </w:footnote>
  <w:footnote w:type="continuationSeparator" w:id="0">
    <w:p w14:paraId="020C8763" w14:textId="77777777" w:rsidR="009E78F3" w:rsidRDefault="009E78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B7402" w14:textId="77777777" w:rsidR="00F76BB4" w:rsidRDefault="00000000">
    <w:pPr>
      <w:pStyle w:val="aa"/>
    </w:pPr>
    <w:r>
      <w:rPr>
        <w:noProof/>
        <w:sz w:val="20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69BED116" wp14:editId="58681AB3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8B6970" w14:textId="77777777" w:rsidR="00F76BB4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812803" w14:textId="77777777" w:rsidR="00F76BB4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801FB0" w14:textId="77777777" w:rsidR="00F76BB4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80E2C7" w14:textId="77777777" w:rsidR="00F76BB4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94182C" w14:textId="77777777" w:rsidR="00F76BB4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CE45B1" w14:textId="77777777" w:rsidR="00F76BB4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76B8E2" w14:textId="77777777" w:rsidR="00F76BB4" w:rsidRDefault="00000000">
                            <w:pPr>
                              <w:pStyle w:val="af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D6DAB4" w14:textId="77777777" w:rsidR="0017294C" w:rsidRPr="0017294C" w:rsidRDefault="0017294C" w:rsidP="0017294C">
                            <w:pPr>
                              <w:pStyle w:val="af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7294C">
                              <w:rPr>
                                <w:sz w:val="22"/>
                                <w:szCs w:val="22"/>
                                <w:lang w:val="ru-RU"/>
                              </w:rPr>
                              <w:t>ЖИТОМИРСЬКА ПОЛІТЕХНІКА</w:t>
                            </w:r>
                            <w:r w:rsidRPr="0017294C">
                              <w:rPr>
                                <w:sz w:val="22"/>
                                <w:szCs w:val="22"/>
                              </w:rPr>
                              <w:t>.2</w:t>
                            </w:r>
                            <w:r w:rsidRPr="0017294C">
                              <w:rPr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 w:rsidRPr="0017294C">
                              <w:rPr>
                                <w:sz w:val="22"/>
                                <w:szCs w:val="22"/>
                              </w:rPr>
                              <w:t>.121.</w:t>
                            </w:r>
                            <w:r w:rsidRPr="0017294C">
                              <w:rPr>
                                <w:sz w:val="22"/>
                                <w:szCs w:val="22"/>
                                <w:lang w:val="ru-RU"/>
                              </w:rPr>
                              <w:t>05</w:t>
                            </w:r>
                            <w:r w:rsidRPr="0017294C">
                              <w:rPr>
                                <w:sz w:val="22"/>
                                <w:szCs w:val="22"/>
                              </w:rPr>
                              <w:t>.000 –</w:t>
                            </w:r>
                            <w:proofErr w:type="spellStart"/>
                            <w:r w:rsidRPr="0017294C">
                              <w:rPr>
                                <w:sz w:val="22"/>
                                <w:szCs w:val="22"/>
                              </w:rPr>
                              <w:t>Лр</w:t>
                            </w:r>
                            <w:proofErr w:type="spellEnd"/>
                            <w:r w:rsidRPr="0017294C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Pr="0017294C">
                              <w:rPr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  <w:p w14:paraId="2D912467" w14:textId="77777777" w:rsidR="0017294C" w:rsidRPr="0017294C" w:rsidRDefault="0017294C" w:rsidP="0017294C">
                            <w:pPr>
                              <w:pStyle w:val="af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5F3A228" w14:textId="6CFDD4BA" w:rsidR="00F76BB4" w:rsidRPr="0017294C" w:rsidRDefault="00F76BB4" w:rsidP="0017294C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9BED116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418B6970" w14:textId="77777777" w:rsidR="00F76BB4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13812803" w14:textId="77777777" w:rsidR="00F76BB4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68801FB0" w14:textId="77777777" w:rsidR="00F76BB4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1080E2C7" w14:textId="77777777" w:rsidR="00F76BB4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0394182C" w14:textId="77777777" w:rsidR="00F76BB4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5CCE45B1" w14:textId="77777777" w:rsidR="00F76BB4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7376B8E2" w14:textId="77777777" w:rsidR="00F76BB4" w:rsidRDefault="00000000">
                      <w:pPr>
                        <w:pStyle w:val="af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60D6DAB4" w14:textId="77777777" w:rsidR="0017294C" w:rsidRPr="0017294C" w:rsidRDefault="0017294C" w:rsidP="0017294C">
                      <w:pPr>
                        <w:pStyle w:val="af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17294C">
                        <w:rPr>
                          <w:sz w:val="22"/>
                          <w:szCs w:val="22"/>
                          <w:lang w:val="ru-RU"/>
                        </w:rPr>
                        <w:t>ЖИТОМИРСЬКА ПОЛІТЕХНІКА</w:t>
                      </w:r>
                      <w:r w:rsidRPr="0017294C">
                        <w:rPr>
                          <w:sz w:val="22"/>
                          <w:szCs w:val="22"/>
                        </w:rPr>
                        <w:t>.2</w:t>
                      </w:r>
                      <w:r w:rsidRPr="0017294C">
                        <w:rPr>
                          <w:sz w:val="22"/>
                          <w:szCs w:val="22"/>
                          <w:lang w:val="ru-RU"/>
                        </w:rPr>
                        <w:t>2</w:t>
                      </w:r>
                      <w:r w:rsidRPr="0017294C">
                        <w:rPr>
                          <w:sz w:val="22"/>
                          <w:szCs w:val="22"/>
                        </w:rPr>
                        <w:t>.121.</w:t>
                      </w:r>
                      <w:r w:rsidRPr="0017294C">
                        <w:rPr>
                          <w:sz w:val="22"/>
                          <w:szCs w:val="22"/>
                          <w:lang w:val="ru-RU"/>
                        </w:rPr>
                        <w:t>05</w:t>
                      </w:r>
                      <w:r w:rsidRPr="0017294C">
                        <w:rPr>
                          <w:sz w:val="22"/>
                          <w:szCs w:val="22"/>
                        </w:rPr>
                        <w:t>.000 –</w:t>
                      </w:r>
                      <w:proofErr w:type="spellStart"/>
                      <w:r w:rsidRPr="0017294C">
                        <w:rPr>
                          <w:sz w:val="22"/>
                          <w:szCs w:val="22"/>
                        </w:rPr>
                        <w:t>Лр</w:t>
                      </w:r>
                      <w:proofErr w:type="spellEnd"/>
                      <w:r w:rsidRPr="0017294C">
                        <w:rPr>
                          <w:sz w:val="22"/>
                          <w:szCs w:val="22"/>
                        </w:rPr>
                        <w:t>.</w:t>
                      </w:r>
                      <w:r w:rsidRPr="0017294C">
                        <w:rPr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  <w:p w14:paraId="2D912467" w14:textId="77777777" w:rsidR="0017294C" w:rsidRPr="0017294C" w:rsidRDefault="0017294C" w:rsidP="0017294C">
                      <w:pPr>
                        <w:pStyle w:val="af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05F3A228" w14:textId="6CFDD4BA" w:rsidR="00F76BB4" w:rsidRPr="0017294C" w:rsidRDefault="00F76BB4" w:rsidP="0017294C">
                      <w:pPr>
                        <w:pStyle w:val="af"/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60AFF" w14:textId="77777777" w:rsidR="00F76BB4" w:rsidRDefault="00000000">
    <w:pPr>
      <w:pStyle w:val="1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CD51979" wp14:editId="063F05A3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C7E70D" w14:textId="77777777" w:rsidR="00F76BB4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414160" w14:textId="77777777" w:rsidR="00F76BB4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3760CF" w14:textId="77777777" w:rsidR="00F76BB4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2BDC99" w14:textId="77777777" w:rsidR="00F76BB4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B8A574" w14:textId="77777777" w:rsidR="00F76BB4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AFF070" w14:textId="77777777" w:rsidR="00F76BB4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42A76A" w14:textId="77777777" w:rsidR="00F76BB4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942F47" w14:textId="1E2A73B7" w:rsidR="00496BDD" w:rsidRPr="00496BDD" w:rsidRDefault="00496BDD" w:rsidP="00496BDD">
                            <w:pPr>
                              <w:pStyle w:val="af"/>
                              <w:jc w:val="center"/>
                              <w:rPr>
                                <w:sz w:val="24"/>
                                <w:szCs w:val="22"/>
                                <w:lang w:val="ru-RU"/>
                              </w:rPr>
                            </w:pPr>
                            <w:r w:rsidRPr="00496BDD">
                              <w:rPr>
                                <w:sz w:val="24"/>
                                <w:szCs w:val="22"/>
                                <w:lang w:val="ru-RU"/>
                              </w:rPr>
                              <w:t>ЖИТОМИРСЬКА ПОЛІТЕХНІКА</w:t>
                            </w:r>
                            <w:r w:rsidRPr="00496BDD">
                              <w:rPr>
                                <w:sz w:val="24"/>
                                <w:szCs w:val="22"/>
                              </w:rPr>
                              <w:t>.2</w:t>
                            </w:r>
                            <w:r w:rsidRPr="00496BDD">
                              <w:rPr>
                                <w:sz w:val="24"/>
                                <w:szCs w:val="22"/>
                                <w:lang w:val="ru-RU"/>
                              </w:rPr>
                              <w:t>2</w:t>
                            </w:r>
                            <w:r w:rsidRPr="00496BDD">
                              <w:rPr>
                                <w:sz w:val="24"/>
                                <w:szCs w:val="22"/>
                              </w:rPr>
                              <w:t>.121.</w:t>
                            </w:r>
                            <w:r w:rsidRPr="00496BDD">
                              <w:rPr>
                                <w:sz w:val="24"/>
                                <w:szCs w:val="22"/>
                                <w:lang w:val="ru-RU"/>
                              </w:rPr>
                              <w:t>05</w:t>
                            </w:r>
                            <w:r w:rsidRPr="00496BDD">
                              <w:rPr>
                                <w:sz w:val="24"/>
                                <w:szCs w:val="22"/>
                              </w:rPr>
                              <w:t>.000 –</w:t>
                            </w:r>
                            <w:proofErr w:type="spellStart"/>
                            <w:r w:rsidRPr="00496BDD">
                              <w:rPr>
                                <w:sz w:val="24"/>
                                <w:szCs w:val="22"/>
                              </w:rPr>
                              <w:t>Лр</w:t>
                            </w:r>
                            <w:proofErr w:type="spellEnd"/>
                            <w:r w:rsidRPr="00496BDD">
                              <w:rPr>
                                <w:sz w:val="24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  <w:p w14:paraId="692F51B5" w14:textId="6061D0CD" w:rsidR="00F76BB4" w:rsidRPr="00496BDD" w:rsidRDefault="00F76BB4" w:rsidP="00496BDD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0D3EA5D" w14:textId="77777777" w:rsidR="00F76BB4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CB6F17B" w14:textId="5726C960" w:rsidR="00F76BB4" w:rsidRPr="00496BDD" w:rsidRDefault="00496BDD">
                              <w:pPr>
                                <w:rPr>
                                  <w:rFonts w:ascii="Times New Roman" w:hAnsi="Times New Roman"/>
                                  <w:i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496BDD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 w:eastAsia="zh-CN" w:bidi="ar"/>
                                </w:rPr>
                                <w:t>Васюта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64DEC74" w14:textId="77777777" w:rsidR="00F76BB4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05D09BA" w14:textId="77777777" w:rsidR="00F76BB4" w:rsidRDefault="00000000">
                              <w:pP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Коротун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35F7BB6" w14:textId="77777777" w:rsidR="00F76BB4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DC21F48" w14:textId="77777777" w:rsidR="00F76BB4" w:rsidRDefault="00F76BB4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59EB261" w14:textId="77777777" w:rsidR="00F76BB4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B72880E" w14:textId="77777777" w:rsidR="00F76BB4" w:rsidRDefault="00F76BB4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D154E4A" w14:textId="77777777" w:rsidR="00F76BB4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78AE253" w14:textId="77777777" w:rsidR="00F76BB4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9C7EC3" w14:textId="77777777" w:rsidR="00F76BB4" w:rsidRDefault="00000000">
                            <w:pPr>
                              <w:pStyle w:val="af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>
                              <w:t>Звіт з лабораторної роботи №3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BA866F" w14:textId="77777777" w:rsidR="00F76BB4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F64C5D" w14:textId="77777777" w:rsidR="00F76BB4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1F5DB3" w14:textId="77777777" w:rsidR="00F76BB4" w:rsidRDefault="00000000">
                            <w:pPr>
                              <w:pStyle w:val="af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AA0675" w14:textId="77777777" w:rsidR="00F76BB4" w:rsidRDefault="00000000">
                            <w:pPr>
                              <w:pStyle w:val="af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D51979" id="Group 21" o:spid="_x0000_s1046" style="position:absolute;margin-left:55.65pt;margin-top:19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3AC7E70D" w14:textId="77777777" w:rsidR="00F76BB4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37414160" w14:textId="77777777" w:rsidR="00F76BB4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093760CF" w14:textId="77777777" w:rsidR="00F76BB4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352BDC99" w14:textId="77777777" w:rsidR="00F76BB4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0BB8A574" w14:textId="77777777" w:rsidR="00F76BB4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0CAFF070" w14:textId="77777777" w:rsidR="00F76BB4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3E42A76A" w14:textId="77777777" w:rsidR="00F76BB4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23942F47" w14:textId="1E2A73B7" w:rsidR="00496BDD" w:rsidRPr="00496BDD" w:rsidRDefault="00496BDD" w:rsidP="00496BDD">
                      <w:pPr>
                        <w:pStyle w:val="af"/>
                        <w:jc w:val="center"/>
                        <w:rPr>
                          <w:sz w:val="24"/>
                          <w:szCs w:val="22"/>
                          <w:lang w:val="ru-RU"/>
                        </w:rPr>
                      </w:pPr>
                      <w:r w:rsidRPr="00496BDD">
                        <w:rPr>
                          <w:sz w:val="24"/>
                          <w:szCs w:val="22"/>
                          <w:lang w:val="ru-RU"/>
                        </w:rPr>
                        <w:t>ЖИТОМИРСЬКА ПОЛІТЕХНІКА</w:t>
                      </w:r>
                      <w:r w:rsidRPr="00496BDD">
                        <w:rPr>
                          <w:sz w:val="24"/>
                          <w:szCs w:val="22"/>
                        </w:rPr>
                        <w:t>.2</w:t>
                      </w:r>
                      <w:r w:rsidRPr="00496BDD">
                        <w:rPr>
                          <w:sz w:val="24"/>
                          <w:szCs w:val="22"/>
                          <w:lang w:val="ru-RU"/>
                        </w:rPr>
                        <w:t>2</w:t>
                      </w:r>
                      <w:r w:rsidRPr="00496BDD">
                        <w:rPr>
                          <w:sz w:val="24"/>
                          <w:szCs w:val="22"/>
                        </w:rPr>
                        <w:t>.121.</w:t>
                      </w:r>
                      <w:r w:rsidRPr="00496BDD">
                        <w:rPr>
                          <w:sz w:val="24"/>
                          <w:szCs w:val="22"/>
                          <w:lang w:val="ru-RU"/>
                        </w:rPr>
                        <w:t>05</w:t>
                      </w:r>
                      <w:r w:rsidRPr="00496BDD">
                        <w:rPr>
                          <w:sz w:val="24"/>
                          <w:szCs w:val="22"/>
                        </w:rPr>
                        <w:t>.000 –</w:t>
                      </w:r>
                      <w:proofErr w:type="spellStart"/>
                      <w:r w:rsidRPr="00496BDD">
                        <w:rPr>
                          <w:sz w:val="24"/>
                          <w:szCs w:val="22"/>
                        </w:rPr>
                        <w:t>Лр</w:t>
                      </w:r>
                      <w:proofErr w:type="spellEnd"/>
                      <w:r w:rsidRPr="00496BDD">
                        <w:rPr>
                          <w:sz w:val="24"/>
                          <w:szCs w:val="22"/>
                        </w:rPr>
                        <w:t>.</w:t>
                      </w:r>
                      <w:r>
                        <w:rPr>
                          <w:sz w:val="24"/>
                          <w:szCs w:val="22"/>
                          <w:lang w:val="ru-RU"/>
                        </w:rPr>
                        <w:t>3</w:t>
                      </w:r>
                    </w:p>
                    <w:p w14:paraId="692F51B5" w14:textId="6061D0CD" w:rsidR="00F76BB4" w:rsidRPr="00496BDD" w:rsidRDefault="00F76BB4" w:rsidP="00496BDD">
                      <w:pPr>
                        <w:pStyle w:val="af"/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60D3EA5D" w14:textId="77777777" w:rsidR="00F76BB4" w:rsidRDefault="00000000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<v:textbox inset="1pt,1pt,1pt,1pt">
                    <w:txbxContent>
                      <w:p w14:paraId="6CB6F17B" w14:textId="5726C960" w:rsidR="00F76BB4" w:rsidRPr="00496BDD" w:rsidRDefault="00496BDD">
                        <w:pPr>
                          <w:rPr>
                            <w:rFonts w:ascii="Times New Roman" w:hAnsi="Times New Roman"/>
                            <w:iCs/>
                            <w:sz w:val="28"/>
                            <w:szCs w:val="28"/>
                            <w:lang w:val="ru-RU"/>
                          </w:rPr>
                        </w:pPr>
                        <w:r w:rsidRPr="00496BDD"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 w:eastAsia="zh-CN" w:bidi="ar"/>
                          </w:rPr>
                          <w:t>Васюта В.В.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564DEC74" w14:textId="77777777" w:rsidR="00F76BB4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505D09BA" w14:textId="77777777" w:rsidR="00F76BB4" w:rsidRDefault="00000000">
                        <w:pP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Коротун О.В.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035F7BB6" w14:textId="77777777" w:rsidR="00F76BB4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4DC21F48" w14:textId="77777777" w:rsidR="00F76BB4" w:rsidRDefault="00F76BB4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759EB261" w14:textId="77777777" w:rsidR="00F76BB4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5B72880E" w14:textId="77777777" w:rsidR="00F76BB4" w:rsidRDefault="00F76BB4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<v:textbox inset="1pt,1pt,1pt,1pt">
                    <w:txbxContent>
                      <w:p w14:paraId="7D154E4A" w14:textId="77777777" w:rsidR="00F76BB4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278AE253" w14:textId="77777777" w:rsidR="00F76BB4" w:rsidRDefault="00000000">
                        <w:pPr>
                          <w:pStyle w:val="af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669C7EC3" w14:textId="77777777" w:rsidR="00F76BB4" w:rsidRDefault="00000000">
                      <w:pPr>
                        <w:pStyle w:val="af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>
                        <w:t>Звіт з лабораторної роботи №3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58BA866F" w14:textId="77777777" w:rsidR="00F76BB4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32F64C5D" w14:textId="77777777" w:rsidR="00F76BB4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7B1F5DB3" w14:textId="77777777" w:rsidR="00F76BB4" w:rsidRDefault="00000000">
                      <w:pPr>
                        <w:pStyle w:val="af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8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16AA0675" w14:textId="77777777" w:rsidR="00F76BB4" w:rsidRDefault="00000000">
                      <w:pPr>
                        <w:pStyle w:val="af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08"/>
  <w:hyphenationZone w:val="425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7294C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574E"/>
    <w:rsid w:val="00326D2B"/>
    <w:rsid w:val="003275ED"/>
    <w:rsid w:val="00327A67"/>
    <w:rsid w:val="00333F7F"/>
    <w:rsid w:val="003364A1"/>
    <w:rsid w:val="003414CF"/>
    <w:rsid w:val="00351318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96BDD"/>
    <w:rsid w:val="004A2797"/>
    <w:rsid w:val="004A37BB"/>
    <w:rsid w:val="004B2FA3"/>
    <w:rsid w:val="004B732E"/>
    <w:rsid w:val="004C359E"/>
    <w:rsid w:val="004C7EE5"/>
    <w:rsid w:val="004D4022"/>
    <w:rsid w:val="004E046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04C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756D7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3596E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A7D38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E78F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26961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76BB4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  <w:rsid w:val="4DF1085B"/>
    <w:rsid w:val="6667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5C8BF4"/>
  <w15:docId w15:val="{AF9BE84C-F521-4084-B46A-1E67942C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94C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qFormat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qFormat/>
    <w:rPr>
      <w:i/>
      <w:iCs/>
    </w:rPr>
  </w:style>
  <w:style w:type="character" w:styleId="a8">
    <w:name w:val="FollowedHyperlink"/>
    <w:qFormat/>
    <w:rPr>
      <w:color w:val="auto"/>
      <w:u w:val="none"/>
      <w:vertAlign w:val="baseline"/>
    </w:r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styleId="aa">
    <w:name w:val="header"/>
    <w:basedOn w:val="a"/>
    <w:semiHidden/>
    <w:qFormat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b">
    <w:name w:val="Hyperlink"/>
    <w:uiPriority w:val="99"/>
    <w:semiHidden/>
    <w:unhideWhenUsed/>
    <w:qFormat/>
    <w:rPr>
      <w:color w:val="0000FF"/>
      <w:u w:val="single"/>
    </w:r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d">
    <w:name w:val="page number"/>
    <w:basedOn w:val="a0"/>
    <w:semiHidden/>
    <w:qFormat/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Чертежный"/>
    <w:pPr>
      <w:jc w:val="both"/>
    </w:pPr>
    <w:rPr>
      <w:rFonts w:ascii="ISOCPEUR" w:eastAsiaTheme="minorEastAsia" w:hAnsi="ISOCPEUR"/>
      <w:i/>
      <w:sz w:val="28"/>
      <w:lang w:val="uk-UA" w:eastAsia="ru-RU"/>
    </w:rPr>
  </w:style>
  <w:style w:type="character" w:customStyle="1" w:styleId="apple-converted-space">
    <w:name w:val="apple-converted-space"/>
  </w:style>
  <w:style w:type="character" w:customStyle="1" w:styleId="HTML0">
    <w:name w:val="Стандартный HTML Знак"/>
    <w:basedOn w:val="a0"/>
    <w:link w:val="HTML"/>
    <w:uiPriority w:val="99"/>
    <w:rPr>
      <w:rFonts w:ascii="Courier New" w:hAnsi="Courier New" w:cs="Courier New"/>
    </w:rPr>
  </w:style>
  <w:style w:type="character" w:customStyle="1" w:styleId="kw2">
    <w:name w:val="kw2"/>
  </w:style>
  <w:style w:type="character" w:customStyle="1" w:styleId="br0">
    <w:name w:val="br0"/>
  </w:style>
  <w:style w:type="character" w:customStyle="1" w:styleId="sy4">
    <w:name w:val="sy4"/>
  </w:style>
  <w:style w:type="character" w:customStyle="1" w:styleId="comulti">
    <w:name w:val="comulti"/>
  </w:style>
  <w:style w:type="character" w:customStyle="1" w:styleId="kw4">
    <w:name w:val="kw4"/>
  </w:style>
  <w:style w:type="character" w:customStyle="1" w:styleId="co1">
    <w:name w:val="co1"/>
  </w:style>
  <w:style w:type="character" w:customStyle="1" w:styleId="sy2">
    <w:name w:val="sy2"/>
  </w:style>
  <w:style w:type="character" w:customStyle="1" w:styleId="sy1">
    <w:name w:val="sy1"/>
  </w:style>
  <w:style w:type="character" w:customStyle="1" w:styleId="kw3">
    <w:name w:val="kw3"/>
  </w:style>
  <w:style w:type="character" w:customStyle="1" w:styleId="nu0">
    <w:name w:val="nu0"/>
  </w:style>
  <w:style w:type="character" w:customStyle="1" w:styleId="st0">
    <w:name w:val="st0"/>
  </w:style>
  <w:style w:type="character" w:customStyle="1" w:styleId="es5">
    <w:name w:val="es5"/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</w:style>
  <w:style w:type="character" w:customStyle="1" w:styleId="spelle">
    <w:name w:val="spelle"/>
    <w:basedOn w:val="a0"/>
    <w:qFormat/>
  </w:style>
  <w:style w:type="character" w:customStyle="1" w:styleId="grame">
    <w:name w:val="grame"/>
    <w:basedOn w:val="a0"/>
  </w:style>
  <w:style w:type="character" w:customStyle="1" w:styleId="10">
    <w:name w:val="Заголовок 1 Знак"/>
    <w:basedOn w:val="a0"/>
    <w:link w:val="1"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a6">
    <w:name w:val="Основной текст с отступом Знак"/>
    <w:basedOn w:val="a0"/>
    <w:link w:val="a5"/>
    <w:qFormat/>
    <w:rPr>
      <w:sz w:val="24"/>
      <w:szCs w:val="24"/>
      <w:lang w:val="uk-UA"/>
    </w:rPr>
  </w:style>
  <w:style w:type="paragraph" w:styleId="af1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rPr>
      <w:rFonts w:ascii="Arial" w:hAnsi="Arial" w:cs="Arial"/>
      <w:b/>
      <w:bCs/>
      <w:sz w:val="26"/>
      <w:szCs w:val="26"/>
      <w:lang w:val="uk-UA"/>
    </w:rPr>
  </w:style>
  <w:style w:type="paragraph" w:customStyle="1" w:styleId="af2">
    <w:name w:val="Рисунки"/>
    <w:basedOn w:val="a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paragraph" w:customStyle="1" w:styleId="af3">
    <w:name w:val="Таблицы"/>
    <w:basedOn w:val="a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qFormat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F5E9671-A795-475C-883F-B0843E7D4D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2</TotalTime>
  <Pages>8</Pages>
  <Words>610</Words>
  <Characters>3483</Characters>
  <Application>Microsoft Office Word</Application>
  <DocSecurity>0</DocSecurity>
  <Lines>29</Lines>
  <Paragraphs>8</Paragraphs>
  <ScaleCrop>false</ScaleCrop>
  <Company>BPC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 Vasiuta</cp:lastModifiedBy>
  <cp:revision>3</cp:revision>
  <cp:lastPrinted>2024-09-04T04:04:00Z</cp:lastPrinted>
  <dcterms:created xsi:type="dcterms:W3CDTF">2024-09-04T04:03:00Z</dcterms:created>
  <dcterms:modified xsi:type="dcterms:W3CDTF">2024-09-04T04:04:00Z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06A6F85739614768B1B83A7A8EDCF9ED_12</vt:lpwstr>
  </property>
</Properties>
</file>