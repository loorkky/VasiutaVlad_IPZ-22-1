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E694A" w14:textId="77777777" w:rsidR="00343511" w:rsidRDefault="00000000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Лабораторна робота № 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RU" w:eastAsia="ru-RU"/>
        </w:rPr>
        <w:t>4-5</w:t>
      </w:r>
    </w:p>
    <w:p w14:paraId="65FA29CE" w14:textId="77777777" w:rsidR="00343511" w:rsidRDefault="00000000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ВИКОРИСТАННЯ SELECT. ЗАПИТИ НА ВИБІРКУ ІЗ ГРУПОВИМИ ОПЕРАЦІЯМИ. ПІДЗАПИТИ У МОВІ SQL</w:t>
      </w:r>
    </w:p>
    <w:p w14:paraId="4922A039" w14:textId="77777777" w:rsidR="00343511" w:rsidRDefault="00000000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Мета роботи: дослідження властивостей DML-інструкції SELECT для групування даних та відображення проміжних підсумків.</w:t>
      </w:r>
    </w:p>
    <w:p w14:paraId="5069831F" w14:textId="77777777" w:rsidR="00343511" w:rsidRDefault="00000000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Хід роботи:</w:t>
      </w:r>
    </w:p>
    <w:p w14:paraId="7AD822FC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22C6F206" wp14:editId="453F8A06">
            <wp:extent cx="5525135" cy="409575"/>
            <wp:effectExtent l="0" t="0" r="0" b="9525"/>
            <wp:docPr id="1068791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9171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1EDF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319EEAB6" wp14:editId="389F1C7D">
            <wp:extent cx="4276725" cy="219075"/>
            <wp:effectExtent l="0" t="0" r="0" b="9525"/>
            <wp:docPr id="377122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2285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3EA1" w14:textId="77777777" w:rsidR="00343511" w:rsidRDefault="0000000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SUM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NaSklade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AS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TotalProducts</w:t>
      </w:r>
      <w:proofErr w:type="spellEnd"/>
    </w:p>
    <w:p w14:paraId="34639CBA" w14:textId="77777777" w:rsidR="00343511" w:rsidRDefault="0000000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tovar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6C80572C" w14:textId="77777777" w:rsidR="00343511" w:rsidRDefault="00343511">
      <w:pPr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129D1764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4B14AF1E" wp14:editId="738EE537">
            <wp:extent cx="1381125" cy="590550"/>
            <wp:effectExtent l="0" t="0" r="9525" b="0"/>
            <wp:docPr id="13592101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10145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1A17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Рис. 1 Результат виконання</w:t>
      </w:r>
    </w:p>
    <w:p w14:paraId="52D0B820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4BFC6E95" wp14:editId="2E2B30DB">
            <wp:extent cx="4582160" cy="228600"/>
            <wp:effectExtent l="0" t="0" r="0" b="0"/>
            <wp:docPr id="538781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78163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8050" w14:textId="77777777" w:rsidR="00343511" w:rsidRDefault="0000000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COUNT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(*)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AS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TotalEmployees</w:t>
      </w:r>
      <w:proofErr w:type="spellEnd"/>
    </w:p>
    <w:p w14:paraId="752B4AFC" w14:textId="77777777" w:rsidR="00343511" w:rsidRDefault="00000000">
      <w:pPr>
        <w:spacing w:after="0" w:line="360" w:lineRule="auto"/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sotrudnik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18E8A228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49FE1C85" wp14:editId="349907CA">
            <wp:extent cx="1390650" cy="409575"/>
            <wp:effectExtent l="0" t="0" r="0" b="9525"/>
            <wp:docPr id="1742881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81333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8EB5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 xml:space="preserve">Рис. </w:t>
      </w:r>
      <w:r>
        <w:rPr>
          <w:rFonts w:ascii="Times New Roman" w:hAnsi="Times New Roman"/>
          <w:bCs/>
          <w:sz w:val="28"/>
          <w:szCs w:val="28"/>
          <w:lang w:val="en-US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 Результат виконання</w:t>
      </w:r>
    </w:p>
    <w:p w14:paraId="63EC75BE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6DCC9251" wp14:editId="5C1627A2">
            <wp:extent cx="4677410" cy="209550"/>
            <wp:effectExtent l="0" t="0" r="8890" b="0"/>
            <wp:docPr id="2090593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9357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D883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COUNT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(*)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AS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TotalSuppliers</w:t>
      </w:r>
      <w:proofErr w:type="spellEnd"/>
    </w:p>
    <w:p w14:paraId="6E17CEF0" w14:textId="77777777" w:rsidR="00343511" w:rsidRDefault="00000000">
      <w:pPr>
        <w:spacing w:after="0" w:line="360" w:lineRule="auto"/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postachalnik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226AB39E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58FB5594" wp14:editId="3D0F05E7">
            <wp:extent cx="1143000" cy="390525"/>
            <wp:effectExtent l="0" t="0" r="0" b="9525"/>
            <wp:docPr id="1507691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9125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7F19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Рис. </w:t>
      </w:r>
      <w:r>
        <w:rPr>
          <w:rFonts w:ascii="Times New Roman" w:hAnsi="Times New Roman"/>
          <w:bCs/>
          <w:sz w:val="28"/>
          <w:szCs w:val="28"/>
          <w:lang w:val="en-US"/>
        </w:rPr>
        <w:t>3</w:t>
      </w:r>
      <w:r>
        <w:rPr>
          <w:rFonts w:ascii="Times New Roman" w:hAnsi="Times New Roman"/>
          <w:bCs/>
          <w:sz w:val="28"/>
          <w:szCs w:val="28"/>
        </w:rPr>
        <w:t xml:space="preserve"> Результат виконання</w:t>
      </w:r>
    </w:p>
    <w:p w14:paraId="3A0DE5F5" w14:textId="77777777" w:rsidR="00343511" w:rsidRDefault="00000000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423BB5DB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462416B" wp14:editId="487458D2">
            <wp:extent cx="5134610" cy="390525"/>
            <wp:effectExtent l="0" t="0" r="0" b="9525"/>
            <wp:docPr id="1977062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6254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61D6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Nazva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SUM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Kilkist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AS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PurchasedQuantity</w:t>
      </w:r>
      <w:proofErr w:type="spellEnd"/>
    </w:p>
    <w:p w14:paraId="610208F6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zakaz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z</w:t>
      </w:r>
    </w:p>
    <w:p w14:paraId="261EA461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INNER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JOIN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zakaz_tovar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ON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id_zakaz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id_zakaz</w:t>
      </w:r>
      <w:proofErr w:type="spellEnd"/>
    </w:p>
    <w:p w14:paraId="0094DD02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INNER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JOIN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tovar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ON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id_tovar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id_tovar</w:t>
      </w:r>
      <w:proofErr w:type="spellEnd"/>
    </w:p>
    <w:p w14:paraId="69EF38F1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CONVERT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DATE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date_rozm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BETWEEN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'2017-06-01'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AND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'2017-06-30'</w:t>
      </w:r>
    </w:p>
    <w:p w14:paraId="19685DA1" w14:textId="77777777" w:rsidR="00343511" w:rsidRDefault="00000000">
      <w:pPr>
        <w:spacing w:after="0" w:line="360" w:lineRule="auto"/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GROUP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BY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Nazva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53DCB3E4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32805DE9" wp14:editId="019F8386">
            <wp:extent cx="1943100" cy="914400"/>
            <wp:effectExtent l="0" t="0" r="0" b="0"/>
            <wp:docPr id="16580623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62327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19D4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Рис. 4 Результат виконання</w:t>
      </w:r>
    </w:p>
    <w:p w14:paraId="4D61B85A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5F8550EB" wp14:editId="187E2BC7">
            <wp:extent cx="5172710" cy="209550"/>
            <wp:effectExtent l="0" t="0" r="8890" b="0"/>
            <wp:docPr id="627512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12967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2279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SUM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Price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*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Kilkist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AS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TotalSpent</w:t>
      </w:r>
      <w:proofErr w:type="spellEnd"/>
    </w:p>
    <w:p w14:paraId="09394444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zakaz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z</w:t>
      </w:r>
    </w:p>
    <w:p w14:paraId="74FCA30A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INNER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JOIN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zakaz_tovar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ON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id_zakaz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id_zakaz</w:t>
      </w:r>
      <w:proofErr w:type="spellEnd"/>
    </w:p>
    <w:p w14:paraId="1B07BBA2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INNER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JOIN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tovar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ON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id_tovar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id_tovar</w:t>
      </w:r>
      <w:proofErr w:type="spellEnd"/>
    </w:p>
    <w:p w14:paraId="12B5F937" w14:textId="77777777" w:rsidR="00343511" w:rsidRDefault="00000000">
      <w:pPr>
        <w:spacing w:after="0" w:line="360" w:lineRule="auto"/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CONVERT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DATE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date_rozm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BETWEEN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'2017-06-01'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AND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'2017-06-30'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6A2671C5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3B623F85" wp14:editId="432B9D12">
            <wp:extent cx="1009650" cy="342900"/>
            <wp:effectExtent l="0" t="0" r="0" b="0"/>
            <wp:docPr id="989179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79500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74A5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Рис. 5 Результат виконання</w:t>
      </w:r>
    </w:p>
    <w:p w14:paraId="4D72D53A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7B358783" wp14:editId="4F9CB3D6">
            <wp:extent cx="4801235" cy="209550"/>
            <wp:effectExtent l="0" t="0" r="0" b="0"/>
            <wp:docPr id="1802252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52327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F281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Nazva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SUM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Price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*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Kilkist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AS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TotalSales</w:t>
      </w:r>
      <w:proofErr w:type="spellEnd"/>
    </w:p>
    <w:p w14:paraId="26E60FF0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zakaz_tovar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zt</w:t>
      </w:r>
      <w:proofErr w:type="spellEnd"/>
    </w:p>
    <w:p w14:paraId="62FE3231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INNER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JOIN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tovar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ON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id_tovar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id_tovar</w:t>
      </w:r>
      <w:proofErr w:type="spellEnd"/>
    </w:p>
    <w:p w14:paraId="4CD870FE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INNER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JOIN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postachalnik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p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ON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id_postav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id_postach</w:t>
      </w:r>
      <w:proofErr w:type="spellEnd"/>
    </w:p>
    <w:p w14:paraId="2673AF65" w14:textId="77777777" w:rsidR="00343511" w:rsidRDefault="00000000">
      <w:pPr>
        <w:spacing w:after="0" w:line="360" w:lineRule="auto"/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GROUP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BY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Nazva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3F1C777B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49ABED56" wp14:editId="63BCD8DA">
            <wp:extent cx="1819275" cy="733425"/>
            <wp:effectExtent l="0" t="0" r="9525" b="9525"/>
            <wp:docPr id="10681382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38205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6F98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Рис. 6 Результат виконання</w:t>
      </w:r>
    </w:p>
    <w:p w14:paraId="7165DFC0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5ED81084" wp14:editId="21FE7252">
            <wp:extent cx="5553710" cy="419100"/>
            <wp:effectExtent l="0" t="0" r="8890" b="0"/>
            <wp:docPr id="1100204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04785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B82A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Nazva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COUNT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id_zakaz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AS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TotalOrders</w:t>
      </w:r>
      <w:proofErr w:type="spellEnd"/>
    </w:p>
    <w:p w14:paraId="49B7275B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zakaz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z</w:t>
      </w:r>
    </w:p>
    <w:p w14:paraId="126DB0E4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INNER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JOIN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zakaz_tovar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ON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id_zakaz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id_zakaz</w:t>
      </w:r>
      <w:proofErr w:type="spellEnd"/>
    </w:p>
    <w:p w14:paraId="1527E4B6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INNER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JOIN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tovar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ON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id_tovar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id_tovar</w:t>
      </w:r>
      <w:proofErr w:type="spellEnd"/>
    </w:p>
    <w:p w14:paraId="367DD157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INNER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JOIN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postachalnik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p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ON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id_postav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id_postach</w:t>
      </w:r>
      <w:proofErr w:type="spellEnd"/>
    </w:p>
    <w:p w14:paraId="13D4CB6D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Nazva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'Молоко'</w:t>
      </w:r>
    </w:p>
    <w:p w14:paraId="658CDFC0" w14:textId="77777777" w:rsidR="00343511" w:rsidRDefault="00000000">
      <w:pPr>
        <w:spacing w:after="0" w:line="360" w:lineRule="auto"/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GROUP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BY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Nazva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6870A9B4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39746983" wp14:editId="4200A97F">
            <wp:extent cx="1819275" cy="533400"/>
            <wp:effectExtent l="0" t="0" r="9525" b="0"/>
            <wp:docPr id="177120314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0314" name="Picture 1" descr="A close up of a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603E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Рис. 7 Результат виконання</w:t>
      </w:r>
    </w:p>
    <w:p w14:paraId="2C17FC0C" w14:textId="77777777" w:rsidR="00343511" w:rsidRDefault="00000000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2F2D23D0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2E733DFC" wp14:editId="161DC604">
            <wp:extent cx="3981450" cy="257175"/>
            <wp:effectExtent l="0" t="0" r="0" b="9525"/>
            <wp:docPr id="682930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30365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B907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AVG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TotalSpent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AS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AverageOrderAmount</w:t>
      </w:r>
      <w:proofErr w:type="spellEnd"/>
    </w:p>
    <w:p w14:paraId="7C9E32E8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 xml:space="preserve">FROM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</w:p>
    <w:p w14:paraId="5C13E7BD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SUM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Price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*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Kilkist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AS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TotalSpent</w:t>
      </w:r>
      <w:proofErr w:type="spellEnd"/>
    </w:p>
    <w:p w14:paraId="02AE2870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zakaz_tovar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zt</w:t>
      </w:r>
      <w:proofErr w:type="spellEnd"/>
    </w:p>
    <w:p w14:paraId="6E51FDF1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INNER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JOIN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tovar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ON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id_tovar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id_tovar</w:t>
      </w:r>
      <w:proofErr w:type="spellEnd"/>
    </w:p>
    <w:p w14:paraId="5A87FBAA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GROUP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BY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id_zakaz</w:t>
      </w:r>
      <w:proofErr w:type="spellEnd"/>
    </w:p>
    <w:p w14:paraId="2DCE95EE" w14:textId="77777777" w:rsidR="00343511" w:rsidRDefault="00000000">
      <w:pPr>
        <w:spacing w:after="0" w:line="360" w:lineRule="auto"/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AS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OrderTotals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695A97E3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0F423649" wp14:editId="7A295626">
            <wp:extent cx="1562100" cy="409575"/>
            <wp:effectExtent l="0" t="0" r="0" b="9525"/>
            <wp:docPr id="96470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0373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C3CB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Рис. 8 Результат виконання</w:t>
      </w:r>
    </w:p>
    <w:p w14:paraId="344124E7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1EDAE286" wp14:editId="4E30E5C0">
            <wp:extent cx="5525135" cy="219075"/>
            <wp:effectExtent l="0" t="0" r="0" b="9525"/>
            <wp:docPr id="564176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176892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89CF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SUM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Price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*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Kilkist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AS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TotalOrderValue</w:t>
      </w:r>
      <w:proofErr w:type="spellEnd"/>
    </w:p>
    <w:p w14:paraId="0180A684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zakaz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z</w:t>
      </w:r>
    </w:p>
    <w:p w14:paraId="3F80C10A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INNER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JOIN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zakaz_tovar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ON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id_zakaz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id_zakaz</w:t>
      </w:r>
      <w:proofErr w:type="spellEnd"/>
    </w:p>
    <w:p w14:paraId="497A611E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INNER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JOIN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tovar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t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ON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id_tovar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id_tovar</w:t>
      </w:r>
      <w:proofErr w:type="spellEnd"/>
    </w:p>
    <w:p w14:paraId="76ECA1F3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INNER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JOIN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klient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k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ON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id_klient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id_klient</w:t>
      </w:r>
      <w:proofErr w:type="spellEnd"/>
    </w:p>
    <w:p w14:paraId="6F0DD040" w14:textId="77777777" w:rsidR="00343511" w:rsidRDefault="00000000">
      <w:pPr>
        <w:spacing w:after="0" w:line="360" w:lineRule="auto"/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City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'Житомир'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7FFB1385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44EAE3FF" wp14:editId="02398109">
            <wp:extent cx="1247775" cy="400050"/>
            <wp:effectExtent l="0" t="0" r="0" b="0"/>
            <wp:docPr id="1121144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44299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C149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Рис. 9 Результат виконання</w:t>
      </w:r>
    </w:p>
    <w:p w14:paraId="5C8C03FB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7317F01D" wp14:editId="78636B11">
            <wp:extent cx="4915535" cy="228600"/>
            <wp:effectExtent l="0" t="0" r="0" b="0"/>
            <wp:docPr id="1905540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40399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94B2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Nazva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AVG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Price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AS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AveragePrice</w:t>
      </w:r>
      <w:proofErr w:type="spellEnd"/>
    </w:p>
    <w:p w14:paraId="40322258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tovar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t</w:t>
      </w:r>
    </w:p>
    <w:p w14:paraId="5E5C4DDB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INNER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JOIN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postachalnik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p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ON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id_postav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id_postach</w:t>
      </w:r>
      <w:proofErr w:type="spellEnd"/>
    </w:p>
    <w:p w14:paraId="1623AAC5" w14:textId="77777777" w:rsidR="00343511" w:rsidRDefault="00000000">
      <w:pPr>
        <w:spacing w:after="0" w:line="360" w:lineRule="auto"/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GROUP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BY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Nazva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715B03BB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190F568D" wp14:editId="7C781DEF">
            <wp:extent cx="1914525" cy="695325"/>
            <wp:effectExtent l="0" t="0" r="9525" b="9525"/>
            <wp:docPr id="452056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56685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17AA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Рис. 10 Результат виконання</w:t>
      </w:r>
    </w:p>
    <w:p w14:paraId="7DB7C2F9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27215B4D" wp14:editId="45B86E04">
            <wp:extent cx="5496560" cy="419100"/>
            <wp:effectExtent l="0" t="0" r="8890" b="0"/>
            <wp:docPr id="1710233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33708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D215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ru-RU"/>
        </w:rPr>
        <w:drawing>
          <wp:inline distT="0" distB="0" distL="0" distR="0" wp14:anchorId="4F616F83" wp14:editId="67FFC92F">
            <wp:extent cx="4124325" cy="228600"/>
            <wp:effectExtent l="0" t="0" r="0" b="0"/>
            <wp:docPr id="1594164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64389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1A6B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Kod_student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SUM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Reiting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AS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Total_Rating</w:t>
      </w:r>
      <w:proofErr w:type="spellEnd"/>
    </w:p>
    <w:p w14:paraId="6061237B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Reiting</w:t>
      </w:r>
      <w:proofErr w:type="spellEnd"/>
    </w:p>
    <w:p w14:paraId="099B10C3" w14:textId="77777777" w:rsidR="00343511" w:rsidRDefault="00000000">
      <w:pPr>
        <w:spacing w:after="0" w:line="360" w:lineRule="auto"/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GROUP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BY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Kod_student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1CDEAB9C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5AD5ECAF" wp14:editId="5BE5E2E5">
            <wp:extent cx="1762125" cy="1066800"/>
            <wp:effectExtent l="0" t="0" r="9525" b="0"/>
            <wp:docPr id="1057951238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51238" name="Picture 1" descr="A screenshot of a 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3DF0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Рис. </w:t>
      </w:r>
      <w:r>
        <w:rPr>
          <w:rFonts w:ascii="Times New Roman" w:hAnsi="Times New Roman"/>
          <w:bCs/>
          <w:sz w:val="28"/>
          <w:szCs w:val="28"/>
          <w:lang w:val="en-US"/>
        </w:rPr>
        <w:t>11</w:t>
      </w:r>
      <w:r>
        <w:rPr>
          <w:rFonts w:ascii="Times New Roman" w:hAnsi="Times New Roman"/>
          <w:bCs/>
          <w:sz w:val="28"/>
          <w:szCs w:val="28"/>
        </w:rPr>
        <w:t xml:space="preserve"> Результат виконання</w:t>
      </w:r>
    </w:p>
    <w:p w14:paraId="77D6F7DA" w14:textId="77777777" w:rsidR="00343511" w:rsidRDefault="00000000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0CEF53F8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D3E458F" wp14:editId="78FF34AB">
            <wp:extent cx="3971925" cy="219075"/>
            <wp:effectExtent l="0" t="0" r="0" b="9525"/>
            <wp:docPr id="1837162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62637" name="Picture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089D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Kod_group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COUNT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Kod_stud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AS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Students_Count</w:t>
      </w:r>
      <w:proofErr w:type="spellEnd"/>
    </w:p>
    <w:p w14:paraId="28D85FBB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dbo_student</w:t>
      </w:r>
      <w:proofErr w:type="spellEnd"/>
    </w:p>
    <w:p w14:paraId="0FDD439B" w14:textId="77777777" w:rsidR="00343511" w:rsidRDefault="00000000">
      <w:pPr>
        <w:spacing w:after="0" w:line="360" w:lineRule="auto"/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GROUP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BY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Kod_group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36774D67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71948D63" wp14:editId="6B01062C">
            <wp:extent cx="1933575" cy="561975"/>
            <wp:effectExtent l="0" t="0" r="9525" b="9525"/>
            <wp:docPr id="1909925837" name="Picture 1" descr="A group of students and stude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25837" name="Picture 1" descr="A group of students and student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35D2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Рис. 1</w:t>
      </w:r>
      <w:r>
        <w:rPr>
          <w:rFonts w:ascii="Times New Roman" w:hAnsi="Times New Roman"/>
          <w:bCs/>
          <w:sz w:val="28"/>
          <w:szCs w:val="28"/>
          <w:lang w:val="en-US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 Результат виконання</w:t>
      </w:r>
    </w:p>
    <w:p w14:paraId="6FDA851D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2156C5E4" wp14:editId="18F271B4">
            <wp:extent cx="3686175" cy="276225"/>
            <wp:effectExtent l="0" t="0" r="0" b="9525"/>
            <wp:docPr id="1001136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36379" name="Picture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A2D8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Kod_group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COUNT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(*)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AS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Discipline_Count</w:t>
      </w:r>
      <w:proofErr w:type="spellEnd"/>
    </w:p>
    <w:p w14:paraId="6441154E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dbo_groups</w:t>
      </w:r>
      <w:proofErr w:type="spellEnd"/>
    </w:p>
    <w:p w14:paraId="2FDB2D33" w14:textId="77777777" w:rsidR="00343511" w:rsidRDefault="00000000">
      <w:pPr>
        <w:spacing w:after="0" w:line="360" w:lineRule="auto"/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GROUP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BY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Kod_group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0661CB88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2800D0DF" wp14:editId="4259C39E">
            <wp:extent cx="1819275" cy="723900"/>
            <wp:effectExtent l="0" t="0" r="9525" b="0"/>
            <wp:docPr id="1609475498" name="Picture 1" descr="A white gri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75498" name="Picture 1" descr="A white grid with black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D740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Рис. 1</w:t>
      </w:r>
      <w:r>
        <w:rPr>
          <w:rFonts w:ascii="Times New Roman" w:hAnsi="Times New Roman"/>
          <w:bCs/>
          <w:sz w:val="28"/>
          <w:szCs w:val="28"/>
          <w:lang w:val="en-US"/>
        </w:rPr>
        <w:t>3</w:t>
      </w:r>
      <w:r>
        <w:rPr>
          <w:rFonts w:ascii="Times New Roman" w:hAnsi="Times New Roman"/>
          <w:bCs/>
          <w:sz w:val="28"/>
          <w:szCs w:val="28"/>
        </w:rPr>
        <w:t xml:space="preserve"> Результат виконання</w:t>
      </w:r>
    </w:p>
    <w:p w14:paraId="0A53B0F5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08B25E9E" wp14:editId="3DE47B30">
            <wp:extent cx="4658360" cy="247650"/>
            <wp:effectExtent l="0" t="0" r="0" b="0"/>
            <wp:docPr id="622664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64681" name="Picture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6079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Kod_group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COUNT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(*)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AS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Classes_Count</w:t>
      </w:r>
      <w:proofErr w:type="spellEnd"/>
    </w:p>
    <w:p w14:paraId="0759E803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Rozklad_pids</w:t>
      </w:r>
      <w:proofErr w:type="spellEnd"/>
    </w:p>
    <w:p w14:paraId="1F267DB4" w14:textId="77777777" w:rsidR="00343511" w:rsidRDefault="00000000">
      <w:pPr>
        <w:spacing w:after="0" w:line="360" w:lineRule="auto"/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GROUP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BY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Kod_group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22B1283A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0156A53A" wp14:editId="740D4BCD">
            <wp:extent cx="1522730" cy="419100"/>
            <wp:effectExtent l="0" t="0" r="1270" b="0"/>
            <wp:docPr id="1560533879" name="Picture 1" descr="A group of numbers and a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33879" name="Picture 1" descr="A group of numbers and a squar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26662" cy="42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F7A4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Рис. 1</w:t>
      </w:r>
      <w:r>
        <w:rPr>
          <w:rFonts w:ascii="Times New Roman" w:hAnsi="Times New Roman"/>
          <w:bCs/>
          <w:sz w:val="28"/>
          <w:szCs w:val="28"/>
          <w:lang w:val="en-US"/>
        </w:rPr>
        <w:t>4</w:t>
      </w:r>
      <w:r>
        <w:rPr>
          <w:rFonts w:ascii="Times New Roman" w:hAnsi="Times New Roman"/>
          <w:bCs/>
          <w:sz w:val="28"/>
          <w:szCs w:val="28"/>
        </w:rPr>
        <w:t xml:space="preserve"> Результат виконання</w:t>
      </w:r>
    </w:p>
    <w:p w14:paraId="0008F565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3D21FE58" wp14:editId="5C27598C">
            <wp:extent cx="3143250" cy="247650"/>
            <wp:effectExtent l="0" t="0" r="0" b="0"/>
            <wp:docPr id="2078780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80940" name="Picture 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DA9D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Kod_group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AVG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Reiting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AS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Avg_Rating</w:t>
      </w:r>
      <w:proofErr w:type="spellEnd"/>
    </w:p>
    <w:p w14:paraId="0561A3D9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Reiting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r</w:t>
      </w:r>
    </w:p>
    <w:p w14:paraId="0DD76AF7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JOIN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dbo_student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s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ON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Kod_student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s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Kod_stud</w:t>
      </w:r>
      <w:proofErr w:type="spellEnd"/>
    </w:p>
    <w:p w14:paraId="1C2F42E0" w14:textId="77777777" w:rsidR="00343511" w:rsidRDefault="00000000">
      <w:pPr>
        <w:spacing w:after="0" w:line="360" w:lineRule="auto"/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GROUP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BY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Kod_group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5C25473E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6CA3390E" wp14:editId="4CD0CF30">
            <wp:extent cx="1409700" cy="415925"/>
            <wp:effectExtent l="0" t="0" r="0" b="3175"/>
            <wp:docPr id="1069908912" name="Picture 1" descr="A group of numbers and a group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908912" name="Picture 1" descr="A group of numbers and a group of peopl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19458" cy="41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F463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Рис. 1</w:t>
      </w:r>
      <w:r>
        <w:rPr>
          <w:rFonts w:ascii="Times New Roman" w:hAnsi="Times New Roman"/>
          <w:bCs/>
          <w:sz w:val="28"/>
          <w:szCs w:val="28"/>
          <w:lang w:val="en-US"/>
        </w:rPr>
        <w:t>5</w:t>
      </w:r>
      <w:r>
        <w:rPr>
          <w:rFonts w:ascii="Times New Roman" w:hAnsi="Times New Roman"/>
          <w:bCs/>
          <w:sz w:val="28"/>
          <w:szCs w:val="28"/>
        </w:rPr>
        <w:t xml:space="preserve"> Результат виконання</w:t>
      </w:r>
    </w:p>
    <w:p w14:paraId="13EE2BCC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01A93D15" wp14:editId="5498FD88">
            <wp:extent cx="3343275" cy="266700"/>
            <wp:effectExtent l="0" t="0" r="9525" b="0"/>
            <wp:docPr id="2144974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74811" name="Picture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DC92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pp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K_predmet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AVG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Reiting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AS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Avg_Rating</w:t>
      </w:r>
      <w:proofErr w:type="spellEnd"/>
    </w:p>
    <w:p w14:paraId="75A48E00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Reiting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r</w:t>
      </w:r>
    </w:p>
    <w:p w14:paraId="44E88259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JOIN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Predmet_plan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pp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ON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pp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K_predmet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pp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K_predmet</w:t>
      </w:r>
      <w:proofErr w:type="spellEnd"/>
    </w:p>
    <w:p w14:paraId="26DD5CFC" w14:textId="77777777" w:rsidR="00343511" w:rsidRDefault="00000000">
      <w:pPr>
        <w:spacing w:after="0" w:line="360" w:lineRule="auto"/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GROUP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BY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pp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K_predmet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1545026C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0C433F60" wp14:editId="0AE2F336">
            <wp:extent cx="1017270" cy="676275"/>
            <wp:effectExtent l="0" t="0" r="0" b="0"/>
            <wp:docPr id="10301811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81177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24831" cy="68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98AB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Рис. 1</w:t>
      </w:r>
      <w:r>
        <w:rPr>
          <w:rFonts w:ascii="Times New Roman" w:hAnsi="Times New Roman"/>
          <w:bCs/>
          <w:sz w:val="28"/>
          <w:szCs w:val="28"/>
          <w:lang w:val="en-US"/>
        </w:rPr>
        <w:t>6</w:t>
      </w:r>
      <w:r>
        <w:rPr>
          <w:rFonts w:ascii="Times New Roman" w:hAnsi="Times New Roman"/>
          <w:bCs/>
          <w:sz w:val="28"/>
          <w:szCs w:val="28"/>
        </w:rPr>
        <w:t xml:space="preserve"> Результат виконання</w:t>
      </w:r>
    </w:p>
    <w:p w14:paraId="613F8AC5" w14:textId="77777777" w:rsidR="00343511" w:rsidRDefault="00000000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5DBB9FAD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F990DF9" wp14:editId="6DB9DB80">
            <wp:extent cx="5029835" cy="228600"/>
            <wp:effectExtent l="0" t="0" r="0" b="0"/>
            <wp:docPr id="810094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94196" name="Picture 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9036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Kod_student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pp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K_predmet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Reiting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AS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Current_Rating</w:t>
      </w:r>
      <w:proofErr w:type="spellEnd"/>
    </w:p>
    <w:p w14:paraId="784E0B5B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Reiting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r</w:t>
      </w:r>
    </w:p>
    <w:p w14:paraId="6516948D" w14:textId="77777777" w:rsidR="00343511" w:rsidRDefault="00000000">
      <w:pPr>
        <w:spacing w:after="0" w:line="360" w:lineRule="auto"/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JOIN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Predmet_plan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pp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ON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pp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K_predmet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pp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K_predmet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2E4DC4C2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0E26B9BC" wp14:editId="7EB01B10">
            <wp:extent cx="2476500" cy="1066800"/>
            <wp:effectExtent l="0" t="0" r="0" b="0"/>
            <wp:docPr id="859626009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26009" name="Picture 1" descr="A screenshot of a data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10A7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Рис. 1</w:t>
      </w:r>
      <w:r>
        <w:rPr>
          <w:rFonts w:ascii="Times New Roman" w:hAnsi="Times New Roman"/>
          <w:bCs/>
          <w:sz w:val="28"/>
          <w:szCs w:val="28"/>
          <w:lang w:val="en-US"/>
        </w:rPr>
        <w:t>7</w:t>
      </w:r>
      <w:r>
        <w:rPr>
          <w:rFonts w:ascii="Times New Roman" w:hAnsi="Times New Roman"/>
          <w:bCs/>
          <w:sz w:val="28"/>
          <w:szCs w:val="28"/>
        </w:rPr>
        <w:t xml:space="preserve"> Результат виконання</w:t>
      </w:r>
    </w:p>
    <w:p w14:paraId="30C5D021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450B36BD" wp14:editId="5A3FC94D">
            <wp:extent cx="4686935" cy="247650"/>
            <wp:effectExtent l="0" t="0" r="0" b="0"/>
            <wp:docPr id="1797917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17091" name="Picture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4666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pp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K_predmet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MIN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Reiting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AS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Min_Rating</w:t>
      </w:r>
      <w:proofErr w:type="spellEnd"/>
    </w:p>
    <w:p w14:paraId="176F8AAD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Reiting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r</w:t>
      </w:r>
    </w:p>
    <w:p w14:paraId="2D27DD99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JOIN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Predmet_plan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pp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ON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pp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K_predmet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pp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K_predmet</w:t>
      </w:r>
      <w:proofErr w:type="spellEnd"/>
    </w:p>
    <w:p w14:paraId="6D6D0CBF" w14:textId="77777777" w:rsidR="00343511" w:rsidRDefault="00000000">
      <w:pPr>
        <w:spacing w:after="0" w:line="360" w:lineRule="auto"/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GROUP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BY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pp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K_predmet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0B8EF73F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5C1A643D" wp14:editId="7B846D1F">
            <wp:extent cx="1619250" cy="1047750"/>
            <wp:effectExtent l="0" t="0" r="0" b="0"/>
            <wp:docPr id="3975566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56645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E91B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Рис. 1</w:t>
      </w:r>
      <w:r>
        <w:rPr>
          <w:rFonts w:ascii="Times New Roman" w:hAnsi="Times New Roman"/>
          <w:bCs/>
          <w:sz w:val="28"/>
          <w:szCs w:val="28"/>
          <w:lang w:val="en-US"/>
        </w:rPr>
        <w:t>8</w:t>
      </w:r>
      <w:r>
        <w:rPr>
          <w:rFonts w:ascii="Times New Roman" w:hAnsi="Times New Roman"/>
          <w:bCs/>
          <w:sz w:val="28"/>
          <w:szCs w:val="28"/>
        </w:rPr>
        <w:t xml:space="preserve"> Результат виконання</w:t>
      </w:r>
    </w:p>
    <w:p w14:paraId="258E73A6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225B2CDC" wp14:editId="1ED4AB4C">
            <wp:extent cx="5067935" cy="228600"/>
            <wp:effectExtent l="0" t="0" r="0" b="0"/>
            <wp:docPr id="684207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07179" name="Picture 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5BAD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pp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K_predmet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MAX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Reiting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AS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Min_Rating</w:t>
      </w:r>
      <w:proofErr w:type="spellEnd"/>
    </w:p>
    <w:p w14:paraId="0084FAC8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Reiting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r</w:t>
      </w:r>
    </w:p>
    <w:p w14:paraId="08957299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JOIN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Predmet_plan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pp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ON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pp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K_predmet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pp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K_predmet</w:t>
      </w:r>
      <w:proofErr w:type="spellEnd"/>
    </w:p>
    <w:p w14:paraId="685A03F0" w14:textId="77777777" w:rsidR="00343511" w:rsidRDefault="00000000">
      <w:pPr>
        <w:spacing w:after="0" w:line="360" w:lineRule="auto"/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GROUP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BY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pp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K_predmet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605607E8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5FBC3F00" wp14:editId="53C9CC46">
            <wp:extent cx="1609725" cy="1076325"/>
            <wp:effectExtent l="0" t="0" r="9525" b="9525"/>
            <wp:docPr id="835979160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79160" name="Picture 1" descr="A screenshot of a data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3F39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Рис. 1</w:t>
      </w:r>
      <w:r>
        <w:rPr>
          <w:rFonts w:ascii="Times New Roman" w:hAnsi="Times New Roman"/>
          <w:bCs/>
          <w:sz w:val="28"/>
          <w:szCs w:val="28"/>
          <w:lang w:val="en-US"/>
        </w:rPr>
        <w:t>9</w:t>
      </w:r>
      <w:r>
        <w:rPr>
          <w:rFonts w:ascii="Times New Roman" w:hAnsi="Times New Roman"/>
          <w:bCs/>
          <w:sz w:val="28"/>
          <w:szCs w:val="28"/>
        </w:rPr>
        <w:t xml:space="preserve"> Результат виконання</w:t>
      </w:r>
    </w:p>
    <w:p w14:paraId="6FD855C8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7FAE7B22" wp14:editId="63B6C228">
            <wp:extent cx="5144135" cy="428625"/>
            <wp:effectExtent l="0" t="0" r="0" b="9525"/>
            <wp:docPr id="921121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21674" name="Picture 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BEF5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K_predm_pl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COUNT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Zdacha_type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AS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Classes_Count_By_Type</w:t>
      </w:r>
      <w:proofErr w:type="spellEnd"/>
    </w:p>
    <w:p w14:paraId="492DAD05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Rozklad_pids</w:t>
      </w:r>
      <w:proofErr w:type="spellEnd"/>
    </w:p>
    <w:p w14:paraId="785387DB" w14:textId="77777777" w:rsidR="00343511" w:rsidRDefault="00000000">
      <w:pPr>
        <w:spacing w:after="0" w:line="360" w:lineRule="auto"/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GROUP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BY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K_predm_pl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Zdacha_type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378FE41B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75436DA4" wp14:editId="36D2291C">
            <wp:extent cx="1676400" cy="759460"/>
            <wp:effectExtent l="0" t="0" r="0" b="2540"/>
            <wp:docPr id="8138952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95232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682417" cy="76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A9EA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Рис. </w:t>
      </w:r>
      <w:r>
        <w:rPr>
          <w:rFonts w:ascii="Times New Roman" w:hAnsi="Times New Roman"/>
          <w:bCs/>
          <w:sz w:val="28"/>
          <w:szCs w:val="28"/>
          <w:lang w:val="en-US"/>
        </w:rPr>
        <w:t>20</w:t>
      </w:r>
      <w:r>
        <w:rPr>
          <w:rFonts w:ascii="Times New Roman" w:hAnsi="Times New Roman"/>
          <w:bCs/>
          <w:sz w:val="28"/>
          <w:szCs w:val="28"/>
        </w:rPr>
        <w:t xml:space="preserve"> Результат виконання</w:t>
      </w:r>
    </w:p>
    <w:p w14:paraId="67394222" w14:textId="77777777" w:rsidR="00343511" w:rsidRDefault="00000000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1AAB012C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77FECD1" wp14:editId="41ACD901">
            <wp:extent cx="4448175" cy="238125"/>
            <wp:effectExtent l="0" t="0" r="9525" b="9525"/>
            <wp:docPr id="144442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26687" name="Picture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C143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K_spets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COUNT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Kod_group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AS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Groups_Count</w:t>
      </w:r>
      <w:proofErr w:type="spellEnd"/>
    </w:p>
    <w:p w14:paraId="40FAFDBC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Navch_plan</w:t>
      </w:r>
      <w:proofErr w:type="spellEnd"/>
    </w:p>
    <w:p w14:paraId="77E4D954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JOIN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dbo_groups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ON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Navch_plan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K_navch_plan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dbo_groups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K_navch_plan</w:t>
      </w:r>
      <w:proofErr w:type="spellEnd"/>
    </w:p>
    <w:p w14:paraId="21726906" w14:textId="77777777" w:rsidR="00343511" w:rsidRDefault="00000000">
      <w:pPr>
        <w:spacing w:after="0" w:line="360" w:lineRule="auto"/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GROUP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BY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K_spets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3D33C83F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1F0DD55B" wp14:editId="70BEBD4D">
            <wp:extent cx="1647825" cy="514350"/>
            <wp:effectExtent l="0" t="0" r="0" b="0"/>
            <wp:docPr id="1734799308" name="Picture 1" descr="A white grid with black text and a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99308" name="Picture 1" descr="A white grid with black text and a white rectang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F427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 xml:space="preserve">Рис. </w:t>
      </w:r>
      <w:r>
        <w:rPr>
          <w:rFonts w:ascii="Times New Roman" w:hAnsi="Times New Roman"/>
          <w:bCs/>
          <w:sz w:val="28"/>
          <w:szCs w:val="28"/>
          <w:lang w:val="en-US"/>
        </w:rPr>
        <w:t>21</w:t>
      </w:r>
      <w:r>
        <w:rPr>
          <w:rFonts w:ascii="Times New Roman" w:hAnsi="Times New Roman"/>
          <w:bCs/>
          <w:sz w:val="28"/>
          <w:szCs w:val="28"/>
        </w:rPr>
        <w:t xml:space="preserve"> Результат виконання</w:t>
      </w:r>
    </w:p>
    <w:p w14:paraId="41C438C9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60712A7B" wp14:editId="7077A618">
            <wp:extent cx="5334635" cy="428625"/>
            <wp:effectExtent l="0" t="0" r="0" b="9525"/>
            <wp:docPr id="721819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19691" name="Picture 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4ED6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DELETE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Reiting</w:t>
      </w:r>
      <w:proofErr w:type="spellEnd"/>
    </w:p>
    <w:p w14:paraId="22B43D16" w14:textId="2C7BB711" w:rsidR="00343511" w:rsidRDefault="00000000">
      <w:pPr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Kod_student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IN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Kod_stud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dbo_student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Sname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</w:t>
      </w:r>
      <w:r w:rsidR="006F2010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Vasiuta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);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</w:p>
    <w:p w14:paraId="77984A8F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392BD8C3" wp14:editId="622775FF">
            <wp:extent cx="2486025" cy="1619250"/>
            <wp:effectExtent l="0" t="0" r="9525" b="0"/>
            <wp:docPr id="1795907226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07226" name="Picture 1" descr="A screenshot of a 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3A6D" w14:textId="77777777" w:rsidR="0034351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Рис. 22 Результат до видалення</w:t>
      </w:r>
    </w:p>
    <w:p w14:paraId="1ADB1F6C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*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Reiting</w:t>
      </w:r>
      <w:proofErr w:type="spellEnd"/>
    </w:p>
    <w:p w14:paraId="63513212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Kod_student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109</w:t>
      </w:r>
    </w:p>
    <w:p w14:paraId="3CFAD373" w14:textId="77777777" w:rsidR="00343511" w:rsidRDefault="003435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</w:pPr>
    </w:p>
    <w:p w14:paraId="7D8EC6BA" w14:textId="77777777" w:rsidR="00343511" w:rsidRDefault="000000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1EE6AA94" wp14:editId="122ABBAC">
            <wp:extent cx="2562225" cy="666750"/>
            <wp:effectExtent l="0" t="0" r="9525" b="0"/>
            <wp:docPr id="637309436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09436" name="Picture 1" descr="A close up of a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D99C" w14:textId="77777777" w:rsidR="00343511" w:rsidRDefault="000000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Рис. 2</w:t>
      </w:r>
      <w:r>
        <w:rPr>
          <w:rFonts w:ascii="Times New Roman" w:hAnsi="Times New Roman"/>
          <w:bCs/>
          <w:sz w:val="28"/>
          <w:szCs w:val="28"/>
          <w:lang w:val="en-US"/>
        </w:rPr>
        <w:t>3</w:t>
      </w:r>
      <w:r>
        <w:rPr>
          <w:rFonts w:ascii="Times New Roman" w:hAnsi="Times New Roman"/>
          <w:bCs/>
          <w:sz w:val="28"/>
          <w:szCs w:val="28"/>
        </w:rPr>
        <w:t xml:space="preserve"> Результат після видалення</w:t>
      </w:r>
    </w:p>
    <w:p w14:paraId="432B223E" w14:textId="77777777" w:rsidR="00343511" w:rsidRDefault="00000000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0C6E690A" wp14:editId="02C056EA">
            <wp:extent cx="5153660" cy="257175"/>
            <wp:effectExtent l="0" t="0" r="0" b="9525"/>
            <wp:docPr id="2010486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86051" name="Picture 1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27D2FDEA" wp14:editId="6463C89C">
            <wp:extent cx="4763135" cy="219075"/>
            <wp:effectExtent l="0" t="0" r="0" b="9525"/>
            <wp:docPr id="964938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38304" name="Picture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85EE" w14:textId="77777777" w:rsidR="00343511" w:rsidRDefault="000000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6313E7E7" wp14:editId="0DB483F4">
            <wp:extent cx="6299835" cy="1751330"/>
            <wp:effectExtent l="0" t="0" r="5715" b="1270"/>
            <wp:docPr id="551749681" name="Picture 1" descr="A table of numbers and a few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49681" name="Picture 1" descr="A table of numbers and a few words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DA65" w14:textId="77777777" w:rsidR="00343511" w:rsidRPr="006F2010" w:rsidRDefault="000000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Рис</w:t>
      </w:r>
      <w:r w:rsidRPr="006F2010">
        <w:rPr>
          <w:rFonts w:ascii="Times New Roman" w:hAnsi="Times New Roman"/>
          <w:bCs/>
          <w:sz w:val="28"/>
          <w:szCs w:val="28"/>
          <w:lang w:val="en-US"/>
        </w:rPr>
        <w:t xml:space="preserve">. 24 </w:t>
      </w:r>
      <w:r>
        <w:rPr>
          <w:rFonts w:ascii="Times New Roman" w:hAnsi="Times New Roman"/>
          <w:bCs/>
          <w:sz w:val="28"/>
          <w:szCs w:val="28"/>
          <w:lang w:val="ru-RU"/>
        </w:rPr>
        <w:t>До</w:t>
      </w:r>
      <w:r w:rsidRPr="006F2010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видалення</w:t>
      </w:r>
      <w:proofErr w:type="spellEnd"/>
    </w:p>
    <w:p w14:paraId="6FA233D9" w14:textId="77777777" w:rsidR="00343511" w:rsidRPr="006F2010" w:rsidRDefault="00000000">
      <w:pPr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6F2010">
        <w:rPr>
          <w:rFonts w:ascii="Times New Roman" w:hAnsi="Times New Roman"/>
          <w:bCs/>
          <w:sz w:val="28"/>
          <w:szCs w:val="28"/>
          <w:lang w:val="en-US"/>
        </w:rPr>
        <w:br w:type="page"/>
      </w:r>
    </w:p>
    <w:p w14:paraId="3CABFFE6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lastRenderedPageBreak/>
        <w:t>DELETE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Predmet_plan</w:t>
      </w:r>
      <w:proofErr w:type="spellEnd"/>
    </w:p>
    <w:p w14:paraId="2D84DBF8" w14:textId="77777777" w:rsidR="00343511" w:rsidRDefault="00000000">
      <w:pPr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K_predmet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in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K_predmet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predmet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Nazva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DataBase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);</w:t>
      </w:r>
    </w:p>
    <w:p w14:paraId="5CF78286" w14:textId="77777777" w:rsidR="00343511" w:rsidRDefault="000000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noProof/>
          <w:sz w:val="28"/>
          <w:szCs w:val="28"/>
          <w:lang w:val="ru-RU"/>
        </w:rPr>
        <w:drawing>
          <wp:inline distT="0" distB="0" distL="0" distR="0" wp14:anchorId="6136E4DB" wp14:editId="11F68EC3">
            <wp:extent cx="6299835" cy="1729740"/>
            <wp:effectExtent l="0" t="0" r="5715" b="3810"/>
            <wp:docPr id="762210348" name="Picture 1" descr="A table of number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10348" name="Picture 1" descr="A table of numbers and letters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28D2" w14:textId="77777777" w:rsidR="00343511" w:rsidRDefault="000000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Рис. 25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Після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видалення</w:t>
      </w:r>
      <w:proofErr w:type="spellEnd"/>
    </w:p>
    <w:p w14:paraId="10C5C779" w14:textId="77777777" w:rsidR="00343511" w:rsidRDefault="000000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noProof/>
          <w:sz w:val="28"/>
          <w:szCs w:val="28"/>
          <w:lang w:val="ru-RU"/>
        </w:rPr>
        <w:drawing>
          <wp:inline distT="0" distB="0" distL="0" distR="0" wp14:anchorId="3ACF8337" wp14:editId="45E9AD8C">
            <wp:extent cx="4896485" cy="390525"/>
            <wp:effectExtent l="0" t="0" r="0" b="9525"/>
            <wp:docPr id="1382597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97850" name="Picture 1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35DE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UPDATE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Reiting</w:t>
      </w:r>
      <w:proofErr w:type="spellEnd"/>
    </w:p>
    <w:p w14:paraId="34592F03" w14:textId="77777777" w:rsidR="00343511" w:rsidRDefault="0000000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Reiting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Reiting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*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1.15</w:t>
      </w:r>
    </w:p>
    <w:p w14:paraId="5C6D43C1" w14:textId="77777777" w:rsidR="00343511" w:rsidRDefault="000000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30B3A229" wp14:editId="7660D19D">
            <wp:extent cx="2505075" cy="1409700"/>
            <wp:effectExtent l="0" t="0" r="9525" b="0"/>
            <wp:docPr id="1733563628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63628" name="Picture 1" descr="A screenshot of a 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2FC2" w14:textId="77777777" w:rsidR="00343511" w:rsidRDefault="000000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Рис. 2</w:t>
      </w:r>
      <w:r>
        <w:rPr>
          <w:rFonts w:ascii="Times New Roman" w:hAnsi="Times New Roman"/>
          <w:bCs/>
          <w:sz w:val="28"/>
          <w:szCs w:val="28"/>
          <w:lang w:val="en-US"/>
        </w:rPr>
        <w:t>6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Результат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виконання</w:t>
      </w:r>
      <w:proofErr w:type="spellEnd"/>
    </w:p>
    <w:p w14:paraId="68AE0DD9" w14:textId="77777777" w:rsidR="00343511" w:rsidRDefault="000000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7B566240" wp14:editId="3C0438F2">
            <wp:extent cx="4906010" cy="419100"/>
            <wp:effectExtent l="0" t="0" r="8890" b="0"/>
            <wp:docPr id="1493054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54782" name="Picture 1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3F01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UPDATE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Reiting</w:t>
      </w:r>
      <w:proofErr w:type="spellEnd"/>
    </w:p>
    <w:p w14:paraId="1FBC0F43" w14:textId="77777777" w:rsidR="00343511" w:rsidRDefault="0000000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Reiting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Reiting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*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0.85</w:t>
      </w:r>
    </w:p>
    <w:p w14:paraId="0CA24799" w14:textId="77777777" w:rsidR="00343511" w:rsidRDefault="000000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090973F5" wp14:editId="4AB241E3">
            <wp:extent cx="2524125" cy="1257300"/>
            <wp:effectExtent l="0" t="0" r="9525" b="0"/>
            <wp:docPr id="626606089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06089" name="Picture 1" descr="A screenshot of a 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6C48" w14:textId="77777777" w:rsidR="00343511" w:rsidRDefault="000000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Рис. </w:t>
      </w:r>
      <w:r>
        <w:rPr>
          <w:rFonts w:ascii="Times New Roman" w:hAnsi="Times New Roman"/>
          <w:bCs/>
          <w:sz w:val="28"/>
          <w:szCs w:val="28"/>
          <w:lang w:val="en-US"/>
        </w:rPr>
        <w:t>27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Результат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виконання</w:t>
      </w:r>
      <w:proofErr w:type="spellEnd"/>
    </w:p>
    <w:p w14:paraId="73C3ECBB" w14:textId="77777777" w:rsidR="00343511" w:rsidRDefault="000000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33969109" wp14:editId="3246CB81">
            <wp:extent cx="5391785" cy="657225"/>
            <wp:effectExtent l="0" t="0" r="0" b="9525"/>
            <wp:docPr id="1179185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85158" name="Picture 1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B553" w14:textId="77777777" w:rsidR="00343511" w:rsidRDefault="00000000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br w:type="page"/>
      </w:r>
    </w:p>
    <w:p w14:paraId="2C020081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lastRenderedPageBreak/>
        <w:t>DECLARE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@K_group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varchar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10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'ϲ-53'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63DA160D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DECLARE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@Reiting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smallint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76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408CCB9C" w14:textId="77777777" w:rsidR="00343511" w:rsidRDefault="003435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14:paraId="746C062C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INSERT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INTO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Reiting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K_zapis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Kod_student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Reiting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Prisutn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</w:p>
    <w:p w14:paraId="6F35B267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36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s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Kod_stud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@Reiting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2</w:t>
      </w:r>
    </w:p>
    <w:p w14:paraId="7A0A1353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dbo_student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s</w:t>
      </w:r>
    </w:p>
    <w:p w14:paraId="6F94455F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JOIN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dbo_groups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g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ON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s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Kod_group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g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Kod_group</w:t>
      </w:r>
      <w:proofErr w:type="spellEnd"/>
    </w:p>
    <w:p w14:paraId="26362ED8" w14:textId="77777777" w:rsidR="00343511" w:rsidRDefault="0000000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g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Kod_group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@K_group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07AFEC83" w14:textId="77777777" w:rsidR="00343511" w:rsidRDefault="000000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60F9E768" wp14:editId="6E2F6EEC">
            <wp:extent cx="2457450" cy="2343150"/>
            <wp:effectExtent l="0" t="0" r="0" b="0"/>
            <wp:docPr id="1824855071" name="Picture 1" descr="A table of number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855071" name="Picture 1" descr="A table of numbers with black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217B" w14:textId="77777777" w:rsidR="00343511" w:rsidRDefault="000000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bCs/>
          <w:sz w:val="28"/>
          <w:szCs w:val="28"/>
          <w:lang w:val="en-US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8 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виконання</w:t>
      </w:r>
      <w:proofErr w:type="spellEnd"/>
    </w:p>
    <w:p w14:paraId="433E0E86" w14:textId="77777777" w:rsidR="00343511" w:rsidRDefault="000000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2CBF5463" wp14:editId="43152F29">
            <wp:extent cx="5534660" cy="609600"/>
            <wp:effectExtent l="0" t="0" r="8890" b="0"/>
            <wp:docPr id="660781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81920" name="Picture 1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1648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INSERT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INTO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Predmet_plan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K_predmet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K_navch_plan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Chas_Lek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Cahs_pr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Chas_all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Chas_Labor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Chas_sem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Kilk_modul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Cahs_sam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Semestr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Shifr_predmet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k_fk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</w:p>
    <w:p w14:paraId="6A238C57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K_predmet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17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@ALLHOURS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/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2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@ALLHOURS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/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2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@ALLHOURS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@ALLHOURS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/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2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@ALLHOURS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/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2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5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null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1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null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4</w:t>
      </w:r>
    </w:p>
    <w:p w14:paraId="70CBCAAE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predmet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p</w:t>
      </w:r>
    </w:p>
    <w:p w14:paraId="552B76B0" w14:textId="77777777" w:rsidR="00343511" w:rsidRDefault="0000000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Nazva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LIKE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'M%'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7F7512FA" w14:textId="77777777" w:rsidR="00343511" w:rsidRDefault="000000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1EBEFF87" wp14:editId="205DAA66">
            <wp:extent cx="6299835" cy="2467610"/>
            <wp:effectExtent l="0" t="0" r="5715" b="8890"/>
            <wp:docPr id="403968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68628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073E" w14:textId="77777777" w:rsidR="00343511" w:rsidRDefault="000000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Рис. 29 Результат виконання</w:t>
      </w:r>
    </w:p>
    <w:p w14:paraId="6A30AA44" w14:textId="77777777" w:rsidR="00343511" w:rsidRDefault="00000000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6800DD40" w14:textId="77777777" w:rsidR="00343511" w:rsidRDefault="000000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445EC20D" wp14:editId="02475301">
            <wp:extent cx="5563235" cy="428625"/>
            <wp:effectExtent l="0" t="0" r="0" b="9525"/>
            <wp:docPr id="278647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47523" name="Picture 1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C555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UPDATE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Predmet_plan</w:t>
      </w:r>
      <w:proofErr w:type="spellEnd"/>
    </w:p>
    <w:p w14:paraId="778302A0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Kilk_modul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5</w:t>
      </w:r>
    </w:p>
    <w:p w14:paraId="7808AF87" w14:textId="77777777" w:rsidR="00343511" w:rsidRDefault="0000000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K_predmet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388</w:t>
      </w:r>
    </w:p>
    <w:p w14:paraId="0042D48B" w14:textId="77777777" w:rsidR="00343511" w:rsidRDefault="000000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0547FE85" wp14:editId="35FBEDCA">
            <wp:extent cx="6299835" cy="267335"/>
            <wp:effectExtent l="0" t="0" r="5715" b="0"/>
            <wp:docPr id="2110508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508104" name="Picture 1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8DC6" w14:textId="77777777" w:rsidR="00343511" w:rsidRDefault="000000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 xml:space="preserve">Рис. </w:t>
      </w:r>
      <w:r>
        <w:rPr>
          <w:rFonts w:ascii="Times New Roman" w:hAnsi="Times New Roman"/>
          <w:bCs/>
          <w:sz w:val="28"/>
          <w:szCs w:val="28"/>
          <w:lang w:val="en-US"/>
        </w:rPr>
        <w:t>30</w:t>
      </w:r>
      <w:r>
        <w:rPr>
          <w:rFonts w:ascii="Times New Roman" w:hAnsi="Times New Roman"/>
          <w:bCs/>
          <w:sz w:val="28"/>
          <w:szCs w:val="28"/>
        </w:rPr>
        <w:t xml:space="preserve"> Результат виконання</w:t>
      </w:r>
    </w:p>
    <w:p w14:paraId="27AB9E07" w14:textId="77777777" w:rsidR="00343511" w:rsidRDefault="000000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1CDE3511" wp14:editId="13A69DCD">
            <wp:extent cx="5515610" cy="390525"/>
            <wp:effectExtent l="0" t="0" r="0" b="9525"/>
            <wp:docPr id="908019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19728" name="Picture 1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4423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DELETE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dbo_student</w:t>
      </w:r>
      <w:proofErr w:type="spellEnd"/>
    </w:p>
    <w:p w14:paraId="3974EB80" w14:textId="77777777" w:rsidR="00343511" w:rsidRDefault="0000000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Kod_group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'ϲ-54'</w:t>
      </w:r>
    </w:p>
    <w:p w14:paraId="557B5FD8" w14:textId="77777777" w:rsidR="00343511" w:rsidRDefault="000000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7A008607" wp14:editId="0122C278">
            <wp:extent cx="4133850" cy="3800475"/>
            <wp:effectExtent l="0" t="0" r="0" b="9525"/>
            <wp:docPr id="1766577294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77294" name="Picture 1" descr="A screenshot of a data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D335" w14:textId="77777777" w:rsidR="00343511" w:rsidRDefault="000000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Рис. 31 Результат виконання</w:t>
      </w:r>
    </w:p>
    <w:p w14:paraId="486B8E1E" w14:textId="77777777" w:rsidR="00343511" w:rsidRDefault="000000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2D8B15E4" wp14:editId="4BD38A52">
            <wp:extent cx="5620385" cy="638175"/>
            <wp:effectExtent l="0" t="0" r="0" b="9525"/>
            <wp:docPr id="1386979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79995" name="Picture 1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E419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DECLARE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@Kod_group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varchar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10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'ϲ-54'</w:t>
      </w:r>
    </w:p>
    <w:p w14:paraId="38366CB2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DECLARE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@Prisutn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0</w:t>
      </w:r>
    </w:p>
    <w:p w14:paraId="1AF4CBCC" w14:textId="77777777" w:rsidR="00343511" w:rsidRDefault="003435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14:paraId="3C3B1080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INSERT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INTO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Reiting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K_zapis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Kod_student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Reiting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Prisutn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</w:p>
    <w:p w14:paraId="40F4CB9A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36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s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Kod_stud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66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@Prisutn</w:t>
      </w:r>
    </w:p>
    <w:p w14:paraId="0A33A944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dbo_student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s</w:t>
      </w:r>
    </w:p>
    <w:p w14:paraId="7AF152C4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JOIN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dbo_groups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g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ON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s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Kod_group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g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Kod_group</w:t>
      </w:r>
      <w:proofErr w:type="spellEnd"/>
    </w:p>
    <w:p w14:paraId="17012AD5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g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Kod_group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@Kod_group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22D4EA26" w14:textId="77777777" w:rsidR="00343511" w:rsidRDefault="00000000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5D277331" w14:textId="77777777" w:rsidR="00343511" w:rsidRDefault="000000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0D6E3D80" wp14:editId="593A213A">
            <wp:extent cx="2457450" cy="2333625"/>
            <wp:effectExtent l="0" t="0" r="0" b="9525"/>
            <wp:docPr id="2119686207" name="Picture 1" descr="A white background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86207" name="Picture 1" descr="A white background with number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1244" w14:textId="77777777" w:rsidR="00343511" w:rsidRDefault="000000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Рис. 3</w:t>
      </w:r>
      <w:r>
        <w:rPr>
          <w:rFonts w:ascii="Times New Roman" w:hAnsi="Times New Roman"/>
          <w:bCs/>
          <w:sz w:val="28"/>
          <w:szCs w:val="28"/>
          <w:lang w:val="en-US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 Результат виконання</w:t>
      </w:r>
    </w:p>
    <w:p w14:paraId="05789106" w14:textId="77777777" w:rsidR="00343511" w:rsidRDefault="000000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2619A416" wp14:editId="40B896B1">
            <wp:extent cx="5591810" cy="609600"/>
            <wp:effectExtent l="0" t="0" r="8890" b="0"/>
            <wp:docPr id="145337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79189" name="Picture 1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503E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UPDATE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Reiting</w:t>
      </w:r>
      <w:proofErr w:type="spellEnd"/>
    </w:p>
    <w:p w14:paraId="72F35C26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Prisutn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1</w:t>
      </w:r>
    </w:p>
    <w:p w14:paraId="7D2300EE" w14:textId="0522986B" w:rsidR="00343511" w:rsidRDefault="0000000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Kod_student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IN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Kod_stud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dbo_student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Sname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</w:t>
      </w:r>
      <w:r w:rsidR="006F2010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Vasiuta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);</w:t>
      </w:r>
    </w:p>
    <w:p w14:paraId="42E7B6A7" w14:textId="77777777" w:rsidR="00343511" w:rsidRDefault="000000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0479CEB5" wp14:editId="4FFBB764">
            <wp:extent cx="2476500" cy="733425"/>
            <wp:effectExtent l="0" t="0" r="0" b="9525"/>
            <wp:docPr id="1450158876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58876" name="Picture 1" descr="A screenshot of a cell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F8D0" w14:textId="77777777" w:rsidR="00343511" w:rsidRDefault="000000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Рис. 3</w:t>
      </w:r>
      <w:r>
        <w:rPr>
          <w:rFonts w:ascii="Times New Roman" w:hAnsi="Times New Roman"/>
          <w:bCs/>
          <w:sz w:val="28"/>
          <w:szCs w:val="28"/>
          <w:lang w:val="en-US"/>
        </w:rPr>
        <w:t>3</w:t>
      </w:r>
      <w:r>
        <w:rPr>
          <w:rFonts w:ascii="Times New Roman" w:hAnsi="Times New Roman"/>
          <w:bCs/>
          <w:sz w:val="28"/>
          <w:szCs w:val="28"/>
        </w:rPr>
        <w:t xml:space="preserve"> Результат виконання</w:t>
      </w:r>
    </w:p>
    <w:p w14:paraId="79941CB9" w14:textId="77777777" w:rsidR="00343511" w:rsidRDefault="000000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06B755AB" wp14:editId="425E2889">
            <wp:extent cx="5515610" cy="266700"/>
            <wp:effectExtent l="0" t="0" r="8890" b="0"/>
            <wp:docPr id="1439615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15437" name="Picture 1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EB41" w14:textId="77777777" w:rsidR="00343511" w:rsidRDefault="000000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3145D814" wp14:editId="5F7F359B">
            <wp:extent cx="5467985" cy="647700"/>
            <wp:effectExtent l="0" t="0" r="18415" b="0"/>
            <wp:docPr id="1062051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51229" name="Picture 1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F4CE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INSERT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INTO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Departments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Department_ID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Department_Name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 xml:space="preserve">VALUES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4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'Відділ кадрів'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);</w:t>
      </w:r>
    </w:p>
    <w:p w14:paraId="5F4354A8" w14:textId="77777777" w:rsidR="00343511" w:rsidRDefault="003435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14:paraId="3513985C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INSERT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INTO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Employees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Employee_ID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Last_Name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First_Name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Middle_Name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Birth_Year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Employment_Date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Position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Salary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Department_ID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Identification_Code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</w:p>
    <w:p w14:paraId="4BC8C768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 xml:space="preserve">VALUES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4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'Ковальчук'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'Марія'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'Василівна'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1987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'2023-06-12'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'HR менеджер'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2800.00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4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'13579'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);</w:t>
      </w:r>
    </w:p>
    <w:p w14:paraId="7096AD48" w14:textId="77777777" w:rsidR="00343511" w:rsidRDefault="003435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14:paraId="5F828E74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INSERT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INTO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Sick_Leaves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Sick_Leave_ID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Employee_ID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Start_Date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End_Date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 xml:space="preserve">VALUES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3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1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'2024-04-01'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'2024-04-05'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);</w:t>
      </w:r>
    </w:p>
    <w:p w14:paraId="2E9FD62D" w14:textId="77777777" w:rsidR="00343511" w:rsidRDefault="003435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14:paraId="44E8549D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INSERT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INTO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Business_Trips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Trip_ID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Employee_ID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Start_Date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End_Date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 xml:space="preserve">VALUES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3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1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'2024-05-10'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'2024-05-15'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);</w:t>
      </w:r>
    </w:p>
    <w:p w14:paraId="2002E3D4" w14:textId="77777777" w:rsidR="00343511" w:rsidRDefault="003435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14:paraId="29EAF8DC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UPDATE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Department_Name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'Відділ персоналу'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Department_ID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4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3659D648" w14:textId="77777777" w:rsidR="00343511" w:rsidRDefault="003435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14:paraId="2F7E5123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UPDATE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Position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'HR спеціаліст'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Employee_ID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4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1BFB8269" w14:textId="77777777" w:rsidR="00343511" w:rsidRDefault="003435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14:paraId="1AC6AFB1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UPDATE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Sick_Leaves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End_Date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'2024-04-10'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Sick_Leave_ID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3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534EDFF5" w14:textId="77777777" w:rsidR="00343511" w:rsidRDefault="003435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14:paraId="13F29EDC" w14:textId="77777777" w:rsidR="00343511" w:rsidRDefault="0000000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UPDATE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Business_Trips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End_Date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'2024-05-20'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Trip_ID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3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5DC52421" w14:textId="77777777" w:rsidR="00343511" w:rsidRDefault="00000000">
      <w:pPr>
        <w:spacing w:after="0" w:line="240" w:lineRule="auto"/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br w:type="page"/>
      </w:r>
    </w:p>
    <w:p w14:paraId="6F07E764" w14:textId="77777777" w:rsidR="00343511" w:rsidRDefault="000000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E3859F2" wp14:editId="42DF5C33">
            <wp:extent cx="6299835" cy="2677160"/>
            <wp:effectExtent l="0" t="0" r="5715" b="8890"/>
            <wp:docPr id="411445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45275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ECA1" w14:textId="77777777" w:rsidR="00343511" w:rsidRDefault="000000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Рис. 34 Результат виконання</w:t>
      </w:r>
    </w:p>
    <w:p w14:paraId="7836955B" w14:textId="77777777" w:rsidR="00343511" w:rsidRDefault="000000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0DE0EEB7" wp14:editId="0932A253">
            <wp:extent cx="5487035" cy="428625"/>
            <wp:effectExtent l="0" t="0" r="0" b="9525"/>
            <wp:docPr id="964771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71770" name="Picture 1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BF17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INSERT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INTO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Employees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Employee_ID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Last_Name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First_Name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Middle_Name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Birth_Year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Employment_Date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Position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Salary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Department_ID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Identification_Code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</w:p>
    <w:p w14:paraId="410BB916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VALUES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</w:p>
    <w:p w14:paraId="79C851C3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5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'Семенов'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'Олексій'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'Павлович'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1982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'2024-04-01'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'Програміст'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3200.00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1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'24680'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),</w:t>
      </w:r>
    </w:p>
    <w:p w14:paraId="14F59EB4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6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'Ковальов'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'Іван'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'Олегович'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1995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'2024-03-15'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'Маркетолог'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2700.00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2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'35791'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);</w:t>
      </w:r>
    </w:p>
    <w:p w14:paraId="2DD6126B" w14:textId="77777777" w:rsidR="00343511" w:rsidRDefault="003435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14:paraId="088D611A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UPDATE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Sick_Leaves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</w:p>
    <w:p w14:paraId="32D2C7D6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End_Date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'2024-04-15'</w:t>
      </w:r>
    </w:p>
    <w:p w14:paraId="5B4928B8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Employee_ID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IN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1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2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);</w:t>
      </w:r>
    </w:p>
    <w:p w14:paraId="20ABFBBA" w14:textId="77777777" w:rsidR="00343511" w:rsidRDefault="003435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14:paraId="00E4E318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UPDATE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Business_Trips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</w:p>
    <w:p w14:paraId="67E8BEFF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End_Date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'2024-05-25'</w:t>
      </w:r>
    </w:p>
    <w:p w14:paraId="66F42E14" w14:textId="77777777" w:rsidR="00343511" w:rsidRDefault="0000000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Employee_ID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2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40989AB8" w14:textId="77777777" w:rsidR="00343511" w:rsidRDefault="000000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7689F455" wp14:editId="256F6B33">
            <wp:extent cx="3267075" cy="1400175"/>
            <wp:effectExtent l="0" t="0" r="9525" b="9525"/>
            <wp:docPr id="1979230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23003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5C70" w14:textId="77777777" w:rsidR="00343511" w:rsidRDefault="000000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Рис. 35 Результат виконання</w:t>
      </w:r>
    </w:p>
    <w:p w14:paraId="400AF520" w14:textId="77777777" w:rsidR="00343511" w:rsidRDefault="000000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3E7042FE" wp14:editId="73C6DE57">
            <wp:extent cx="5467985" cy="428625"/>
            <wp:effectExtent l="0" t="0" r="0" b="9525"/>
            <wp:docPr id="1737556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56234" name="Picture 1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AE8D" w14:textId="77777777" w:rsidR="00343511" w:rsidRDefault="00000000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3AB766F0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lastRenderedPageBreak/>
        <w:t>DECLARE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@DepartmentID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3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28F4C7A7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DECLARE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@BirthYearThreshold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1990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519C0990" w14:textId="77777777" w:rsidR="00343511" w:rsidRDefault="003435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14:paraId="6A27C67B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*</w:t>
      </w:r>
    </w:p>
    <w:p w14:paraId="12F64F7A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Employees</w:t>
      </w:r>
      <w:proofErr w:type="spellEnd"/>
    </w:p>
    <w:p w14:paraId="0E53B94A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Department_ID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@DepartmentID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AND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Birth_Year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@BirthYearThreshold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3CF807AD" w14:textId="77777777" w:rsidR="00343511" w:rsidRDefault="003435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14:paraId="124B4FBE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DECLARE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@SalaryThreshold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DECIMAL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10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2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2500.00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6E3EE1F8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DECLARE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@PositionToSearch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VARCHAR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100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'Програміст'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7D6FDEE7" w14:textId="77777777" w:rsidR="00343511" w:rsidRDefault="003435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14:paraId="47C72ED7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*</w:t>
      </w:r>
    </w:p>
    <w:p w14:paraId="3F5CCFBD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Employees</w:t>
      </w:r>
      <w:proofErr w:type="spellEnd"/>
    </w:p>
    <w:p w14:paraId="669A5322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Salary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@SalaryThreshold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AND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Position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@PositionToSearch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49743883" w14:textId="77777777" w:rsidR="00343511" w:rsidRDefault="003435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14:paraId="0AA8C86B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DECLARE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@StartDateFrom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DATE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'2024-03-01'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081D67A6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DECLARE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@StartDateTo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DATE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'2024-03-31'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6B1DF650" w14:textId="77777777" w:rsidR="00343511" w:rsidRDefault="003435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14:paraId="777F3EF0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*</w:t>
      </w:r>
    </w:p>
    <w:p w14:paraId="679E8255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Sick_Leaves</w:t>
      </w:r>
      <w:proofErr w:type="spellEnd"/>
    </w:p>
    <w:p w14:paraId="46FAEE8A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Start_Date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BETWEEN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@StartDateFrom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AND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@StartDateTo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239E010C" w14:textId="77777777" w:rsidR="00343511" w:rsidRDefault="003435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14:paraId="7F9AE5D3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DECLARE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@EmployeeCountThreshold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2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746FBFE4" w14:textId="77777777" w:rsidR="00343511" w:rsidRDefault="003435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14:paraId="7E2191EC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Departments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Department_Name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COUNT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(*)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AS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Employee_Count</w:t>
      </w:r>
      <w:proofErr w:type="spellEnd"/>
    </w:p>
    <w:p w14:paraId="68E813ED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Departments</w:t>
      </w:r>
      <w:proofErr w:type="spellEnd"/>
    </w:p>
    <w:p w14:paraId="2A515B6B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JOIN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ON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Departments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Department_ID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Employees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Department_ID</w:t>
      </w:r>
      <w:proofErr w:type="spellEnd"/>
    </w:p>
    <w:p w14:paraId="0E2CD611" w14:textId="77777777" w:rsidR="0034351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GROUP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BY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Departments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Department_Name</w:t>
      </w:r>
      <w:proofErr w:type="spellEnd"/>
    </w:p>
    <w:p w14:paraId="691CF482" w14:textId="77777777" w:rsidR="00343511" w:rsidRDefault="0000000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HAVING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COUNT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(*)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@EmployeeCountThreshold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16DD111F" w14:textId="77777777" w:rsidR="00343511" w:rsidRDefault="000000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2F4CA82B" wp14:editId="2ADC3724">
            <wp:extent cx="6299835" cy="2663190"/>
            <wp:effectExtent l="0" t="0" r="5715" b="3810"/>
            <wp:docPr id="5401916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91616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8956" w14:textId="77777777" w:rsidR="00343511" w:rsidRDefault="000000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Рис. 36 Результат виконання</w:t>
      </w:r>
    </w:p>
    <w:p w14:paraId="5C2F6F1F" w14:textId="77777777" w:rsidR="00343511" w:rsidRDefault="00000000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  <w:t xml:space="preserve">Висновок: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дослідив властивості DML-інструкції SELECT для групування даних та відображення проміжних підсумків.</w:t>
      </w:r>
    </w:p>
    <w:sectPr w:rsidR="00343511">
      <w:headerReference w:type="default" r:id="rId82"/>
      <w:headerReference w:type="first" r:id="rId83"/>
      <w:pgSz w:w="11906" w:h="16838"/>
      <w:pgMar w:top="50" w:right="567" w:bottom="567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BC84C7" w14:textId="77777777" w:rsidR="00702C85" w:rsidRDefault="00702C85">
      <w:pPr>
        <w:spacing w:line="240" w:lineRule="auto"/>
      </w:pPr>
      <w:r>
        <w:separator/>
      </w:r>
    </w:p>
  </w:endnote>
  <w:endnote w:type="continuationSeparator" w:id="0">
    <w:p w14:paraId="3ADC4422" w14:textId="77777777" w:rsidR="00702C85" w:rsidRDefault="00702C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eterburg">
    <w:altName w:val="Times New Roman"/>
    <w:charset w:val="00"/>
    <w:family w:val="auto"/>
    <w:pitch w:val="default"/>
    <w:sig w:usb0="00000000" w:usb1="00000000" w:usb2="00000000" w:usb3="00000000" w:csb0="00000017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3CC6A1" w14:textId="77777777" w:rsidR="00702C85" w:rsidRDefault="00702C85">
      <w:pPr>
        <w:spacing w:after="0"/>
      </w:pPr>
      <w:r>
        <w:separator/>
      </w:r>
    </w:p>
  </w:footnote>
  <w:footnote w:type="continuationSeparator" w:id="0">
    <w:p w14:paraId="47DAAF19" w14:textId="77777777" w:rsidR="00702C85" w:rsidRDefault="00702C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91BEB" w14:textId="77777777" w:rsidR="00343511" w:rsidRDefault="00000000">
    <w:pPr>
      <w:pStyle w:val="aa"/>
    </w:pPr>
    <w:r>
      <w:rPr>
        <w:noProof/>
        <w:sz w:val="20"/>
        <w:lang w:val="ru-RU" w:eastAsia="ru-RU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58BE8CBB" wp14:editId="2129D4A7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C4F3701" w14:textId="77777777" w:rsidR="00343511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F3E21BB" w14:textId="77777777" w:rsidR="00343511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71BAF59" w14:textId="77777777" w:rsidR="00343511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3EA0D21" w14:textId="77777777" w:rsidR="00343511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B07D24E" w14:textId="77777777" w:rsidR="00343511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FC80C26" w14:textId="77777777" w:rsidR="00343511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832907A" w14:textId="77777777" w:rsidR="00343511" w:rsidRDefault="00000000">
                            <w:pPr>
                              <w:pStyle w:val="af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B290146" w14:textId="1F2CA79F" w:rsidR="00343511" w:rsidRDefault="00000000">
                            <w:pPr>
                              <w:pStyle w:val="af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ПОЛІТЕХНІКА.2</w:t>
                            </w:r>
                            <w:r w:rsidR="006F2010"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.121.</w:t>
                            </w:r>
                            <w:r w:rsidR="006F2010"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  <w:t>05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.000 –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  <w:t>4-5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8BE8CBB" id="Group 1" o:spid="_x0000_s1026" style="position:absolute;margin-left:56.25pt;margin-top:19.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<v:textbox inset="1pt,1pt,1pt,1pt">
                  <w:txbxContent>
                    <w:p w14:paraId="7C4F3701" w14:textId="77777777" w:rsidR="00343511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<v:textbox inset="1pt,1pt,1pt,1pt">
                  <w:txbxContent>
                    <w:p w14:paraId="7F3E21BB" w14:textId="77777777" w:rsidR="00343511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<v:textbox inset="1pt,1pt,1pt,1pt">
                  <w:txbxContent>
                    <w:p w14:paraId="771BAF59" w14:textId="77777777" w:rsidR="00343511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<v:textbox inset="1pt,1pt,1pt,1pt">
                  <w:txbxContent>
                    <w:p w14:paraId="63EA0D21" w14:textId="77777777" w:rsidR="00343511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<v:textbox inset="1pt,1pt,1pt,1pt">
                  <w:txbxContent>
                    <w:p w14:paraId="0B07D24E" w14:textId="77777777" w:rsidR="00343511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<v:textbox inset="1pt,1pt,1pt,1pt">
                  <w:txbxContent>
                    <w:p w14:paraId="2FC80C26" w14:textId="77777777" w:rsidR="00343511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<v:textbox inset="1pt,1pt,1pt,1pt">
                  <w:txbxContent>
                    <w:p w14:paraId="5832907A" w14:textId="77777777" w:rsidR="00343511" w:rsidRDefault="00000000">
                      <w:pPr>
                        <w:pStyle w:val="af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<v:textbox inset="1pt,1pt,1pt,1pt">
                  <w:txbxContent>
                    <w:p w14:paraId="1B290146" w14:textId="1F2CA79F" w:rsidR="00343511" w:rsidRDefault="00000000">
                      <w:pPr>
                        <w:pStyle w:val="af"/>
                        <w:jc w:val="center"/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ПОЛІТЕХНІКА.2</w:t>
                      </w:r>
                      <w:r w:rsidR="006F2010"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  <w:t>2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>.121.</w:t>
                      </w:r>
                      <w:r w:rsidR="006F2010"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  <w:t>05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>.000 –</w:t>
                      </w:r>
                      <w:proofErr w:type="spellStart"/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>Лр</w:t>
                      </w:r>
                      <w:proofErr w:type="spellEnd"/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  <w:t>4-5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65165D" w14:textId="77777777" w:rsidR="00343511" w:rsidRDefault="00000000">
    <w:pPr>
      <w:pStyle w:val="1"/>
      <w:rPr>
        <w:rFonts w:ascii="Times New Roman" w:hAnsi="Times New Roman" w:cs="Times New Roman"/>
        <w:sz w:val="28"/>
        <w:szCs w:val="28"/>
        <w:lang w:val="ru-RU"/>
      </w:rPr>
    </w:pPr>
    <w:r>
      <w:rPr>
        <w:rFonts w:ascii="Times New Roman" w:hAnsi="Times New Roman" w:cs="Times New Roman"/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5CCFC1AA" wp14:editId="29457D09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9DA99C9" w14:textId="77777777" w:rsidR="00343511" w:rsidRDefault="00000000">
                            <w:pPr>
                              <w:pStyle w:val="af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216F840" w14:textId="77777777" w:rsidR="00343511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4A3081D" w14:textId="77777777" w:rsidR="00343511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B97CE08" w14:textId="77777777" w:rsidR="00343511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94A816" w14:textId="77777777" w:rsidR="00343511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38215FF" w14:textId="77777777" w:rsidR="00343511" w:rsidRDefault="00000000">
                            <w:pPr>
                              <w:pStyle w:val="af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3EF26AE" w14:textId="77777777" w:rsidR="00343511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6B4387E" w14:textId="77777777" w:rsidR="006F2010" w:rsidRPr="006F2010" w:rsidRDefault="006F2010" w:rsidP="006F2010">
                            <w:pPr>
                              <w:pStyle w:val="af"/>
                              <w:jc w:val="center"/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</w:pPr>
                            <w:r w:rsidRPr="006F2010">
                              <w:rPr>
                                <w:rFonts w:ascii="Calibri" w:hAnsi="Calibri"/>
                                <w:szCs w:val="28"/>
                              </w:rPr>
                              <w:t>ЖИТОМИРСЬКА ПОЛІТЕХНІКА.2</w:t>
                            </w:r>
                            <w:r w:rsidRPr="006F2010"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  <w:t>2</w:t>
                            </w:r>
                            <w:r w:rsidRPr="006F2010">
                              <w:rPr>
                                <w:rFonts w:ascii="Calibri" w:hAnsi="Calibri"/>
                                <w:szCs w:val="28"/>
                              </w:rPr>
                              <w:t>.121.</w:t>
                            </w:r>
                            <w:r w:rsidRPr="006F2010"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  <w:t>05</w:t>
                            </w:r>
                            <w:r w:rsidRPr="006F2010">
                              <w:rPr>
                                <w:rFonts w:ascii="Calibri" w:hAnsi="Calibri"/>
                                <w:szCs w:val="28"/>
                              </w:rPr>
                              <w:t>.000 –</w:t>
                            </w:r>
                            <w:proofErr w:type="spellStart"/>
                            <w:r w:rsidRPr="006F2010">
                              <w:rPr>
                                <w:rFonts w:ascii="Calibri" w:hAnsi="Calibri"/>
                                <w:szCs w:val="28"/>
                              </w:rPr>
                              <w:t>Лр</w:t>
                            </w:r>
                            <w:proofErr w:type="spellEnd"/>
                            <w:r w:rsidRPr="006F2010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Pr="006F2010"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  <w:t>4-5</w:t>
                            </w:r>
                          </w:p>
                          <w:p w14:paraId="6B37414E" w14:textId="0A799E22" w:rsidR="00343511" w:rsidRPr="006F2010" w:rsidRDefault="00343511">
                            <w:pPr>
                              <w:pStyle w:val="af"/>
                              <w:jc w:val="center"/>
                              <w:rPr>
                                <w:rFonts w:ascii="Calibri" w:hAnsi="Calibri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50" name="Group 45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090B2D2" w14:textId="77777777" w:rsidR="00343511" w:rsidRDefault="00000000">
                              <w:pPr>
                                <w:pStyle w:val="af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27A8D41" w14:textId="07EF66A7" w:rsidR="00343511" w:rsidRPr="006F2010" w:rsidRDefault="006F2010">
                              <w:pP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6F2010">
                                <w:rPr>
                                  <w:rFonts w:ascii="Times New Roman" w:hAnsi="Times New Roman"/>
                                  <w:iCs/>
                                  <w:sz w:val="20"/>
                                  <w:szCs w:val="20"/>
                                  <w:lang w:val="ru-RU" w:eastAsia="zh-CN" w:bidi="ar"/>
                                </w:rPr>
                                <w:t>Васюта</w:t>
                              </w:r>
                              <w:r w:rsidRPr="006F2010">
                                <w:rPr>
                                  <w:rFonts w:cs="Calibri"/>
                                  <w:i/>
                                  <w:sz w:val="20"/>
                                  <w:szCs w:val="20"/>
                                  <w:lang w:val="ru-RU" w:eastAsia="zh-CN" w:bidi="ar"/>
                                </w:rPr>
                                <w:t xml:space="preserve"> В.В.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D0BB86E" w14:textId="77777777" w:rsidR="00343511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F907FB6" w14:textId="77777777" w:rsidR="00343511" w:rsidRDefault="00000000">
                              <w:pPr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Коротун О.В.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/>
                      <wpg:grpSpPr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206202A" w14:textId="77777777" w:rsidR="00343511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1F58429" w14:textId="77777777" w:rsidR="00343511" w:rsidRDefault="00343511">
                              <w:pPr>
                                <w:pStyle w:val="af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2B854D0" w14:textId="77777777" w:rsidR="00343511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1496EA4" w14:textId="77777777" w:rsidR="00343511" w:rsidRDefault="00343511">
                              <w:pPr>
                                <w:pStyle w:val="af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5A61928" w14:textId="77777777" w:rsidR="00343511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4C25D19" w14:textId="77777777" w:rsidR="00343511" w:rsidRDefault="00000000">
                              <w:pPr>
                                <w:pStyle w:val="af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>Єфіменко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 xml:space="preserve">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2CC8646" w14:textId="77777777" w:rsidR="00343511" w:rsidRDefault="00000000">
                            <w:pPr>
                              <w:pStyle w:val="af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  <w:lang w:val="en-US"/>
                              </w:rPr>
                            </w:pPr>
                            <w:r>
                              <w:t>Звіт з лабораторної роботи №</w:t>
                            </w:r>
                            <w:r>
                              <w:rPr>
                                <w:lang w:val="en-US"/>
                              </w:rPr>
                              <w:t>4-5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1F6DCA8" w14:textId="77777777" w:rsidR="00343511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C15A734" w14:textId="77777777" w:rsidR="00343511" w:rsidRDefault="00000000">
                            <w:pPr>
                              <w:pStyle w:val="af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0F2F125" w14:textId="77777777" w:rsidR="00343511" w:rsidRDefault="00000000">
                            <w:pPr>
                              <w:pStyle w:val="af"/>
                              <w:jc w:val="center"/>
                              <w:rPr>
                                <w:iCs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iCs/>
                                <w:sz w:val="18"/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57085D4" w14:textId="77777777" w:rsidR="00343511" w:rsidRDefault="00000000">
                            <w:pPr>
                              <w:pStyle w:val="af"/>
                              <w:jc w:val="center"/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>ФІКТ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 xml:space="preserve"> гр. ІПЗ-22-1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CCFC1AA" id="Group 21" o:spid="_x0000_s1046" style="position:absolute;margin-left:55.65pt;margin-top:19.6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<v:textbox inset="1pt,1pt,1pt,1pt">
                  <w:txbxContent>
                    <w:p w14:paraId="69DA99C9" w14:textId="77777777" w:rsidR="00343511" w:rsidRDefault="00000000">
                      <w:pPr>
                        <w:pStyle w:val="af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<v:textbox inset="1pt,1pt,1pt,1pt">
                  <w:txbxContent>
                    <w:p w14:paraId="0216F840" w14:textId="77777777" w:rsidR="00343511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<v:textbox inset="1pt,1pt,1pt,1pt">
                  <w:txbxContent>
                    <w:p w14:paraId="64A3081D" w14:textId="77777777" w:rsidR="00343511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<v:textbox inset="1pt,1pt,1pt,1pt">
                  <w:txbxContent>
                    <w:p w14:paraId="5B97CE08" w14:textId="77777777" w:rsidR="00343511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<v:textbox inset="1pt,1pt,1pt,1pt">
                  <w:txbxContent>
                    <w:p w14:paraId="3494A816" w14:textId="77777777" w:rsidR="00343511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<v:textbox inset="1pt,1pt,1pt,1pt">
                  <w:txbxContent>
                    <w:p w14:paraId="338215FF" w14:textId="77777777" w:rsidR="00343511" w:rsidRDefault="00000000">
                      <w:pPr>
                        <w:pStyle w:val="af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WtE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iFa0TEAAAA2wAAAA8A&#10;AAAAAAAAAAAAAAAABwIAAGRycy9kb3ducmV2LnhtbFBLBQYAAAAAAwADALcAAAD4AgAAAAA=&#10;" filled="f" stroked="f">
                <v:textbox inset="1pt,1pt,1pt,1pt">
                  <w:txbxContent>
                    <w:p w14:paraId="33EF26AE" w14:textId="77777777" w:rsidR="00343511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<v:textbox inset="1pt,1pt,1pt,1pt">
                  <w:txbxContent>
                    <w:p w14:paraId="76B4387E" w14:textId="77777777" w:rsidR="006F2010" w:rsidRPr="006F2010" w:rsidRDefault="006F2010" w:rsidP="006F2010">
                      <w:pPr>
                        <w:pStyle w:val="af"/>
                        <w:jc w:val="center"/>
                        <w:rPr>
                          <w:rFonts w:ascii="Calibri" w:hAnsi="Calibri"/>
                          <w:szCs w:val="28"/>
                          <w:lang w:val="en-US"/>
                        </w:rPr>
                      </w:pPr>
                      <w:r w:rsidRPr="006F2010">
                        <w:rPr>
                          <w:rFonts w:ascii="Calibri" w:hAnsi="Calibri"/>
                          <w:szCs w:val="28"/>
                        </w:rPr>
                        <w:t>ЖИТОМИРСЬКА ПОЛІТЕХНІКА.2</w:t>
                      </w:r>
                      <w:r w:rsidRPr="006F2010">
                        <w:rPr>
                          <w:rFonts w:ascii="Calibri" w:hAnsi="Calibri"/>
                          <w:szCs w:val="28"/>
                          <w:lang w:val="en-US"/>
                        </w:rPr>
                        <w:t>2</w:t>
                      </w:r>
                      <w:r w:rsidRPr="006F2010">
                        <w:rPr>
                          <w:rFonts w:ascii="Calibri" w:hAnsi="Calibri"/>
                          <w:szCs w:val="28"/>
                        </w:rPr>
                        <w:t>.121.</w:t>
                      </w:r>
                      <w:r w:rsidRPr="006F2010">
                        <w:rPr>
                          <w:rFonts w:ascii="Calibri" w:hAnsi="Calibri"/>
                          <w:szCs w:val="28"/>
                          <w:lang w:val="en-US"/>
                        </w:rPr>
                        <w:t>05</w:t>
                      </w:r>
                      <w:r w:rsidRPr="006F2010">
                        <w:rPr>
                          <w:rFonts w:ascii="Calibri" w:hAnsi="Calibri"/>
                          <w:szCs w:val="28"/>
                        </w:rPr>
                        <w:t>.000 –</w:t>
                      </w:r>
                      <w:proofErr w:type="spellStart"/>
                      <w:r w:rsidRPr="006F2010">
                        <w:rPr>
                          <w:rFonts w:ascii="Calibri" w:hAnsi="Calibri"/>
                          <w:szCs w:val="28"/>
                        </w:rPr>
                        <w:t>Лр</w:t>
                      </w:r>
                      <w:proofErr w:type="spellEnd"/>
                      <w:r w:rsidRPr="006F2010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Pr="006F2010">
                        <w:rPr>
                          <w:rFonts w:ascii="Calibri" w:hAnsi="Calibri"/>
                          <w:szCs w:val="28"/>
                          <w:lang w:val="en-US"/>
                        </w:rPr>
                        <w:t>4-5</w:t>
                      </w:r>
                    </w:p>
                    <w:p w14:paraId="6B37414E" w14:textId="0A799E22" w:rsidR="00343511" w:rsidRPr="006F2010" w:rsidRDefault="00343511">
                      <w:pPr>
                        <w:pStyle w:val="af"/>
                        <w:jc w:val="center"/>
                        <w:rPr>
                          <w:rFonts w:ascii="Calibri" w:hAnsi="Calibri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" filled="f" stroked="f">
                  <v:textbox inset="1pt,1pt,1pt,1pt">
                    <w:txbxContent>
                      <w:p w14:paraId="1090B2D2" w14:textId="77777777" w:rsidR="00343511" w:rsidRDefault="00000000">
                        <w:pPr>
                          <w:pStyle w:val="af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aH5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" filled="f" stroked="f">
                  <v:textbox inset="1pt,1pt,1pt,1pt">
                    <w:txbxContent>
                      <w:p w14:paraId="627A8D41" w14:textId="07EF66A7" w:rsidR="00343511" w:rsidRPr="006F2010" w:rsidRDefault="006F2010">
                        <w:pPr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6F2010">
                          <w:rPr>
                            <w:rFonts w:ascii="Times New Roman" w:hAnsi="Times New Roman"/>
                            <w:iCs/>
                            <w:sz w:val="20"/>
                            <w:szCs w:val="20"/>
                            <w:lang w:val="ru-RU" w:eastAsia="zh-CN" w:bidi="ar"/>
                          </w:rPr>
                          <w:t>Васюта</w:t>
                        </w:r>
                        <w:r w:rsidRPr="006F2010">
                          <w:rPr>
                            <w:rFonts w:cs="Calibri"/>
                            <w:i/>
                            <w:sz w:val="20"/>
                            <w:szCs w:val="20"/>
                            <w:lang w:val="ru-RU" w:eastAsia="zh-CN" w:bidi="ar"/>
                          </w:rPr>
                          <w:t xml:space="preserve"> В.В.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JwW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iBs8v8QfozR8AAAD//wMAUEsBAi0AFAAGAAgAAAAhANvh9svuAAAAhQEAABMAAAAAAAAAAAAA&#10;AAAAAAAAAFtDb250ZW50X1R5cGVzXS54bWxQSwECLQAUAAYACAAAACEAWvQsW78AAAAVAQAACwAA&#10;AAAAAAAAAAAAAAAfAQAAX3JlbHMvLnJlbHNQSwECLQAUAAYACAAAACEA5kycFsMAAADbAAAADwAA&#10;AAAAAAAAAAAAAAAHAgAAZHJzL2Rvd25yZXYueG1sUEsFBgAAAAADAAMAtwAAAPcCAAAAAA==&#10;" filled="f" stroked="f">
                  <v:textbox inset="1pt,1pt,1pt,1pt">
                    <w:txbxContent>
                      <w:p w14:paraId="4D0BB86E" w14:textId="77777777" w:rsidR="00343511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  <v:textbox inset="1pt,1pt,1pt,1pt">
                    <w:txbxContent>
                      <w:p w14:paraId="3F907FB6" w14:textId="77777777" w:rsidR="00343511" w:rsidRDefault="00000000">
                        <w:pPr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Коротун О.В.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OI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NDZ9ST9AH34BAAD//wMAUEsBAi0AFAAGAAgAAAAhANvh9svuAAAAhQEAABMAAAAAAAAAAAAAAAAA&#10;AAAAAFtDb250ZW50X1R5cGVzXS54bWxQSwECLQAUAAYACAAAACEAWvQsW78AAAAVAQAACwAAAAAA&#10;AAAAAAAAAAAfAQAAX3JlbHMvLnJlbHNQSwECLQAUAAYACAAAACEACE0ziMAAAADbAAAADwAAAAAA&#10;AAAAAAAAAAAHAgAAZHJzL2Rvd25yZXYueG1sUEsFBgAAAAADAAMAtwAAAPQCAAAAAA==&#10;" filled="f" stroked="f">
                  <v:textbox inset="1pt,1pt,1pt,1pt">
                    <w:txbxContent>
                      <w:p w14:paraId="4206202A" w14:textId="77777777" w:rsidR="00343511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ZYT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FCn6/xB+gty8AAAD//wMAUEsBAi0AFAAGAAgAAAAhANvh9svuAAAAhQEAABMAAAAAAAAAAAAA&#10;AAAAAAAAAFtDb250ZW50X1R5cGVzXS54bWxQSwECLQAUAAYACAAAACEAWvQsW78AAAAVAQAACwAA&#10;AAAAAAAAAAAAAAAfAQAAX3JlbHMvLnJlbHNQSwECLQAUAAYACAAAACEAZwGWE8MAAADbAAAADwAA&#10;AAAAAAAAAAAAAAAHAgAAZHJzL2Rvd25yZXYueG1sUEsFBgAAAAADAAMAtwAAAPcCAAAAAA==&#10;" filled="f" stroked="f">
                  <v:textbox inset="1pt,1pt,1pt,1pt">
                    <w:txbxContent>
                      <w:p w14:paraId="01F58429" w14:textId="77777777" w:rsidR="00343511" w:rsidRDefault="00343511">
                        <w:pPr>
                          <w:pStyle w:val="af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" filled="f" stroked="f">
                  <v:textbox inset="1pt,1pt,1pt,1pt">
                    <w:txbxContent>
                      <w:p w14:paraId="02B854D0" w14:textId="77777777" w:rsidR="00343511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  <v:textbox inset="1pt,1pt,1pt,1pt">
                    <w:txbxContent>
                      <w:p w14:paraId="61496EA4" w14:textId="77777777" w:rsidR="00343511" w:rsidRDefault="00343511">
                        <w:pPr>
                          <w:pStyle w:val="af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Umq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C81UmqwgAAANsAAAAPAAAA&#10;AAAAAAAAAAAAAAcCAABkcnMvZG93bnJldi54bWxQSwUGAAAAAAMAAwC3AAAA9gIAAAAA&#10;" filled="f" stroked="f">
                  <v:textbox inset="1pt,1pt,1pt,1pt">
                    <w:txbxContent>
                      <w:p w14:paraId="35A61928" w14:textId="77777777" w:rsidR="00343511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Зав.каф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ewx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yBs8v8QfozR8AAAD//wMAUEsBAi0AFAAGAAgAAAAhANvh9svuAAAAhQEAABMAAAAAAAAAAAAA&#10;AAAAAAAAAFtDb250ZW50X1R5cGVzXS54bWxQSwECLQAUAAYACAAAACEAWvQsW78AAAAVAQAACwAA&#10;AAAAAAAAAAAAAAAfAQAAX3JlbHMvLnJlbHNQSwECLQAUAAYACAAAACEA05nsMcMAAADbAAAADwAA&#10;AAAAAAAAAAAAAAAHAgAAZHJzL2Rvd25yZXYueG1sUEsFBgAAAAADAAMAtwAAAPcCAAAAAA==&#10;" filled="f" stroked="f">
                  <v:textbox inset="1pt,1pt,1pt,1pt">
                    <w:txbxContent>
                      <w:p w14:paraId="24C25D19" w14:textId="77777777" w:rsidR="00343511" w:rsidRDefault="00000000">
                        <w:pPr>
                          <w:pStyle w:val="af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Journal" w:hAnsi="Journal"/>
                            <w:i w:val="0"/>
                            <w:sz w:val="18"/>
                          </w:rPr>
                          <w:t>Єфіменко</w:t>
                        </w:r>
                        <w:proofErr w:type="spellEnd"/>
                        <w:r>
                          <w:rPr>
                            <w:rFonts w:ascii="Journal" w:hAnsi="Journal"/>
                            <w:i w:val="0"/>
                            <w:sz w:val="18"/>
                          </w:rPr>
                          <w:t xml:space="preserve"> А.А.</w:t>
                        </w: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6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" filled="f" stroked="f">
                <v:textbox inset="1pt,1pt,1pt,1pt">
                  <w:txbxContent>
                    <w:p w14:paraId="22CC8646" w14:textId="77777777" w:rsidR="00343511" w:rsidRDefault="00000000">
                      <w:pPr>
                        <w:pStyle w:val="af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  <w:lang w:val="en-US"/>
                        </w:rPr>
                      </w:pPr>
                      <w:r>
                        <w:t>Звіт з лабораторної роботи №</w:t>
                      </w:r>
                      <w:r>
                        <w:rPr>
                          <w:lang w:val="en-US"/>
                        </w:rPr>
                        <w:t>4-5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3zvwgAAANs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" filled="f" stroked="f">
                <v:textbox inset="1pt,1pt,1pt,1pt">
                  <w:txbxContent>
                    <w:p w14:paraId="31F6DCA8" w14:textId="77777777" w:rsidR="00343511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eKY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3MRvD4En+AXvwDAAD//wMAUEsBAi0AFAAGAAgAAAAhANvh9svuAAAAhQEAABMAAAAAAAAAAAAA&#10;AAAAAAAAAFtDb250ZW50X1R5cGVzXS54bWxQSwECLQAUAAYACAAAACEAWvQsW78AAAAVAQAACwAA&#10;AAAAAAAAAAAAAAAfAQAAX3JlbHMvLnJlbHNQSwECLQAUAAYACAAAACEA2animMMAAADbAAAADwAA&#10;AAAAAAAAAAAAAAAHAgAAZHJzL2Rvd25yZXYueG1sUEsFBgAAAAADAAMAtwAAAPcCAAAAAA==&#10;" filled="f" stroked="f">
                <v:textbox inset="1pt,1pt,1pt,1pt">
                  <w:txbxContent>
                    <w:p w14:paraId="3C15A734" w14:textId="77777777" w:rsidR="00343511" w:rsidRDefault="00000000">
                      <w:pPr>
                        <w:pStyle w:val="af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UcD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LblRwPEAAAA2wAAAA8A&#10;AAAAAAAAAAAAAAAABwIAAGRycy9kb3ducmV2LnhtbFBLBQYAAAAAAwADALcAAAD4AgAAAAA=&#10;" filled="f" stroked="f">
                <v:textbox inset="1pt,1pt,1pt,1pt">
                  <w:txbxContent>
                    <w:p w14:paraId="40F2F125" w14:textId="77777777" w:rsidR="00343511" w:rsidRDefault="00000000">
                      <w:pPr>
                        <w:pStyle w:val="af"/>
                        <w:jc w:val="center"/>
                        <w:rPr>
                          <w:iCs/>
                          <w:sz w:val="18"/>
                          <w:lang w:val="en-US"/>
                        </w:rPr>
                      </w:pPr>
                      <w:r>
                        <w:rPr>
                          <w:iCs/>
                          <w:sz w:val="18"/>
                          <w:lang w:val="en-US"/>
                        </w:rPr>
                        <w:t>12</w:t>
                      </w: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5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Sb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" filled="f" stroked="f">
                <v:textbox inset="1pt,1pt,1pt,1pt">
                  <w:txbxContent>
                    <w:p w14:paraId="557085D4" w14:textId="77777777" w:rsidR="00343511" w:rsidRDefault="00000000">
                      <w:pPr>
                        <w:pStyle w:val="af"/>
                        <w:jc w:val="center"/>
                        <w:rPr>
                          <w:rFonts w:ascii="Arial" w:hAnsi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t>ФІКТ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,</w:t>
                      </w:r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t xml:space="preserve"> гр. ІПЗ-22-1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efaultTabStop w:val="708"/>
  <w:hyphenationZone w:val="425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788"/>
    <w:rsid w:val="000009C3"/>
    <w:rsid w:val="000011E4"/>
    <w:rsid w:val="00003304"/>
    <w:rsid w:val="00007207"/>
    <w:rsid w:val="00010C72"/>
    <w:rsid w:val="00016C4E"/>
    <w:rsid w:val="00022744"/>
    <w:rsid w:val="00032079"/>
    <w:rsid w:val="00037AAE"/>
    <w:rsid w:val="00040786"/>
    <w:rsid w:val="0004617D"/>
    <w:rsid w:val="0005325B"/>
    <w:rsid w:val="00065D0A"/>
    <w:rsid w:val="000663E4"/>
    <w:rsid w:val="00067E52"/>
    <w:rsid w:val="000733AE"/>
    <w:rsid w:val="0007391D"/>
    <w:rsid w:val="00080607"/>
    <w:rsid w:val="000806C9"/>
    <w:rsid w:val="00082DDA"/>
    <w:rsid w:val="000904F3"/>
    <w:rsid w:val="00090E3B"/>
    <w:rsid w:val="00096498"/>
    <w:rsid w:val="000B0280"/>
    <w:rsid w:val="000B368B"/>
    <w:rsid w:val="000B5891"/>
    <w:rsid w:val="000B6153"/>
    <w:rsid w:val="000B6D0F"/>
    <w:rsid w:val="000C5159"/>
    <w:rsid w:val="000C5C39"/>
    <w:rsid w:val="000D2C0A"/>
    <w:rsid w:val="000E57FF"/>
    <w:rsid w:val="000F12CA"/>
    <w:rsid w:val="000F2684"/>
    <w:rsid w:val="000F7DC9"/>
    <w:rsid w:val="0011226C"/>
    <w:rsid w:val="00113BC9"/>
    <w:rsid w:val="00122665"/>
    <w:rsid w:val="00122766"/>
    <w:rsid w:val="00125EC3"/>
    <w:rsid w:val="00131316"/>
    <w:rsid w:val="00135E9D"/>
    <w:rsid w:val="001379D8"/>
    <w:rsid w:val="00145FA5"/>
    <w:rsid w:val="0015702C"/>
    <w:rsid w:val="001601C0"/>
    <w:rsid w:val="001604A2"/>
    <w:rsid w:val="001638E4"/>
    <w:rsid w:val="001B3921"/>
    <w:rsid w:val="001B3F8C"/>
    <w:rsid w:val="001B7F3D"/>
    <w:rsid w:val="001C0B7D"/>
    <w:rsid w:val="001C133B"/>
    <w:rsid w:val="001C283F"/>
    <w:rsid w:val="001D0306"/>
    <w:rsid w:val="001D1CB5"/>
    <w:rsid w:val="001E6442"/>
    <w:rsid w:val="00200C8D"/>
    <w:rsid w:val="002033DA"/>
    <w:rsid w:val="00211AF6"/>
    <w:rsid w:val="002151B1"/>
    <w:rsid w:val="00220A87"/>
    <w:rsid w:val="00221EF8"/>
    <w:rsid w:val="00236856"/>
    <w:rsid w:val="00245CE6"/>
    <w:rsid w:val="00246C40"/>
    <w:rsid w:val="002600DB"/>
    <w:rsid w:val="00260199"/>
    <w:rsid w:val="002638A5"/>
    <w:rsid w:val="00265C70"/>
    <w:rsid w:val="002667BF"/>
    <w:rsid w:val="0027502A"/>
    <w:rsid w:val="00276271"/>
    <w:rsid w:val="00276D97"/>
    <w:rsid w:val="00287D22"/>
    <w:rsid w:val="002975BB"/>
    <w:rsid w:val="002A23DD"/>
    <w:rsid w:val="002A47D2"/>
    <w:rsid w:val="002A6790"/>
    <w:rsid w:val="002C00EB"/>
    <w:rsid w:val="002C0734"/>
    <w:rsid w:val="002C2CAA"/>
    <w:rsid w:val="002C6A4E"/>
    <w:rsid w:val="002D359F"/>
    <w:rsid w:val="002D42F1"/>
    <w:rsid w:val="002D72D9"/>
    <w:rsid w:val="002E7FC3"/>
    <w:rsid w:val="002F06E9"/>
    <w:rsid w:val="002F197E"/>
    <w:rsid w:val="002F46A5"/>
    <w:rsid w:val="002F6B72"/>
    <w:rsid w:val="00303712"/>
    <w:rsid w:val="003040CE"/>
    <w:rsid w:val="003118D9"/>
    <w:rsid w:val="00311F95"/>
    <w:rsid w:val="003120BA"/>
    <w:rsid w:val="00312313"/>
    <w:rsid w:val="003163F4"/>
    <w:rsid w:val="00317E3D"/>
    <w:rsid w:val="0032266F"/>
    <w:rsid w:val="00323DB1"/>
    <w:rsid w:val="0032574E"/>
    <w:rsid w:val="00326D2B"/>
    <w:rsid w:val="003275ED"/>
    <w:rsid w:val="00327A67"/>
    <w:rsid w:val="00333F7F"/>
    <w:rsid w:val="003364A1"/>
    <w:rsid w:val="003414CF"/>
    <w:rsid w:val="00343511"/>
    <w:rsid w:val="00351318"/>
    <w:rsid w:val="00351B52"/>
    <w:rsid w:val="00355B87"/>
    <w:rsid w:val="0036430A"/>
    <w:rsid w:val="00366C82"/>
    <w:rsid w:val="00377078"/>
    <w:rsid w:val="00381734"/>
    <w:rsid w:val="00385D68"/>
    <w:rsid w:val="00386451"/>
    <w:rsid w:val="00386DD4"/>
    <w:rsid w:val="003979FE"/>
    <w:rsid w:val="00397B54"/>
    <w:rsid w:val="003A32E4"/>
    <w:rsid w:val="003A4D47"/>
    <w:rsid w:val="003A6D99"/>
    <w:rsid w:val="003B2DB3"/>
    <w:rsid w:val="003B4B06"/>
    <w:rsid w:val="003B5078"/>
    <w:rsid w:val="003B6CE9"/>
    <w:rsid w:val="003C3807"/>
    <w:rsid w:val="003C4FC7"/>
    <w:rsid w:val="003C70C8"/>
    <w:rsid w:val="003D0A01"/>
    <w:rsid w:val="003D3952"/>
    <w:rsid w:val="003D5947"/>
    <w:rsid w:val="003E6120"/>
    <w:rsid w:val="003E6E94"/>
    <w:rsid w:val="003E6F39"/>
    <w:rsid w:val="003E719E"/>
    <w:rsid w:val="003F161E"/>
    <w:rsid w:val="003F2ABB"/>
    <w:rsid w:val="003F7A5A"/>
    <w:rsid w:val="004004BC"/>
    <w:rsid w:val="00401967"/>
    <w:rsid w:val="0040372A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354BC"/>
    <w:rsid w:val="00441D33"/>
    <w:rsid w:val="004428A5"/>
    <w:rsid w:val="00454D51"/>
    <w:rsid w:val="004573EE"/>
    <w:rsid w:val="00473FC9"/>
    <w:rsid w:val="00482385"/>
    <w:rsid w:val="0048324E"/>
    <w:rsid w:val="00485DCD"/>
    <w:rsid w:val="004935B2"/>
    <w:rsid w:val="004953D0"/>
    <w:rsid w:val="004A2797"/>
    <w:rsid w:val="004A37BB"/>
    <w:rsid w:val="004B2FA3"/>
    <w:rsid w:val="004B732E"/>
    <w:rsid w:val="004C359E"/>
    <w:rsid w:val="004C7EE5"/>
    <w:rsid w:val="004D4022"/>
    <w:rsid w:val="004E0462"/>
    <w:rsid w:val="004E3941"/>
    <w:rsid w:val="004E4084"/>
    <w:rsid w:val="004E7D69"/>
    <w:rsid w:val="005001D2"/>
    <w:rsid w:val="00501644"/>
    <w:rsid w:val="00506BCB"/>
    <w:rsid w:val="005076DB"/>
    <w:rsid w:val="00511AE4"/>
    <w:rsid w:val="00511D00"/>
    <w:rsid w:val="00512BD1"/>
    <w:rsid w:val="00514614"/>
    <w:rsid w:val="00525897"/>
    <w:rsid w:val="00530562"/>
    <w:rsid w:val="00532F0B"/>
    <w:rsid w:val="00540B21"/>
    <w:rsid w:val="005422A1"/>
    <w:rsid w:val="005453C2"/>
    <w:rsid w:val="00565C41"/>
    <w:rsid w:val="00567D1E"/>
    <w:rsid w:val="005A20E1"/>
    <w:rsid w:val="005A2112"/>
    <w:rsid w:val="005A45E1"/>
    <w:rsid w:val="005B582D"/>
    <w:rsid w:val="005D422A"/>
    <w:rsid w:val="005E3725"/>
    <w:rsid w:val="005E6DEE"/>
    <w:rsid w:val="005F747D"/>
    <w:rsid w:val="005F7A49"/>
    <w:rsid w:val="006000F9"/>
    <w:rsid w:val="0060196C"/>
    <w:rsid w:val="0060519B"/>
    <w:rsid w:val="00615CBE"/>
    <w:rsid w:val="00617F80"/>
    <w:rsid w:val="00620937"/>
    <w:rsid w:val="00620B90"/>
    <w:rsid w:val="006219FD"/>
    <w:rsid w:val="00623075"/>
    <w:rsid w:val="00624750"/>
    <w:rsid w:val="00624799"/>
    <w:rsid w:val="006470A2"/>
    <w:rsid w:val="00651D76"/>
    <w:rsid w:val="0066143A"/>
    <w:rsid w:val="00662CAD"/>
    <w:rsid w:val="00681C05"/>
    <w:rsid w:val="00685982"/>
    <w:rsid w:val="006861A5"/>
    <w:rsid w:val="00686EA5"/>
    <w:rsid w:val="0068773B"/>
    <w:rsid w:val="006908EF"/>
    <w:rsid w:val="00691B92"/>
    <w:rsid w:val="006965FB"/>
    <w:rsid w:val="00696902"/>
    <w:rsid w:val="006B0D46"/>
    <w:rsid w:val="006B580B"/>
    <w:rsid w:val="006C359C"/>
    <w:rsid w:val="006C7040"/>
    <w:rsid w:val="006D195A"/>
    <w:rsid w:val="006D6136"/>
    <w:rsid w:val="006E21D8"/>
    <w:rsid w:val="006F2010"/>
    <w:rsid w:val="006F30A5"/>
    <w:rsid w:val="006F6F54"/>
    <w:rsid w:val="00702C85"/>
    <w:rsid w:val="007131A7"/>
    <w:rsid w:val="007204D3"/>
    <w:rsid w:val="00723BB9"/>
    <w:rsid w:val="0072667C"/>
    <w:rsid w:val="00735DB1"/>
    <w:rsid w:val="007431A9"/>
    <w:rsid w:val="007508BA"/>
    <w:rsid w:val="00763D44"/>
    <w:rsid w:val="007729DF"/>
    <w:rsid w:val="00780A5D"/>
    <w:rsid w:val="007844F4"/>
    <w:rsid w:val="00784A72"/>
    <w:rsid w:val="007860ED"/>
    <w:rsid w:val="0079448A"/>
    <w:rsid w:val="00795654"/>
    <w:rsid w:val="007A1824"/>
    <w:rsid w:val="007A6392"/>
    <w:rsid w:val="007A765F"/>
    <w:rsid w:val="007B3129"/>
    <w:rsid w:val="007B4933"/>
    <w:rsid w:val="007C18C6"/>
    <w:rsid w:val="007C4928"/>
    <w:rsid w:val="007C4CA0"/>
    <w:rsid w:val="007C74D5"/>
    <w:rsid w:val="007E696E"/>
    <w:rsid w:val="007F0DA4"/>
    <w:rsid w:val="007F33B8"/>
    <w:rsid w:val="007F7069"/>
    <w:rsid w:val="00804E4B"/>
    <w:rsid w:val="0080663F"/>
    <w:rsid w:val="008109C2"/>
    <w:rsid w:val="008130D5"/>
    <w:rsid w:val="00813ABA"/>
    <w:rsid w:val="00823CF7"/>
    <w:rsid w:val="0082592A"/>
    <w:rsid w:val="00831415"/>
    <w:rsid w:val="008328CC"/>
    <w:rsid w:val="008330DA"/>
    <w:rsid w:val="008330DD"/>
    <w:rsid w:val="00834D72"/>
    <w:rsid w:val="00835602"/>
    <w:rsid w:val="0084172C"/>
    <w:rsid w:val="00845DD4"/>
    <w:rsid w:val="00852FFA"/>
    <w:rsid w:val="00856560"/>
    <w:rsid w:val="00862F78"/>
    <w:rsid w:val="00872C33"/>
    <w:rsid w:val="008756D7"/>
    <w:rsid w:val="00880C42"/>
    <w:rsid w:val="00891FC2"/>
    <w:rsid w:val="00892EAE"/>
    <w:rsid w:val="008A4C80"/>
    <w:rsid w:val="008B5588"/>
    <w:rsid w:val="008C11F3"/>
    <w:rsid w:val="008C274D"/>
    <w:rsid w:val="008D133E"/>
    <w:rsid w:val="008D7844"/>
    <w:rsid w:val="008E14C9"/>
    <w:rsid w:val="008E4026"/>
    <w:rsid w:val="008F1BD6"/>
    <w:rsid w:val="008F237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22CCA"/>
    <w:rsid w:val="00923505"/>
    <w:rsid w:val="00933C7E"/>
    <w:rsid w:val="0093596E"/>
    <w:rsid w:val="00936920"/>
    <w:rsid w:val="00954BE3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A4C0E"/>
    <w:rsid w:val="009A7D38"/>
    <w:rsid w:val="009B330B"/>
    <w:rsid w:val="009B6EC7"/>
    <w:rsid w:val="009C5BD1"/>
    <w:rsid w:val="009C675D"/>
    <w:rsid w:val="009D2E52"/>
    <w:rsid w:val="009D35A6"/>
    <w:rsid w:val="009D40FD"/>
    <w:rsid w:val="009D555D"/>
    <w:rsid w:val="009D710D"/>
    <w:rsid w:val="009E4C33"/>
    <w:rsid w:val="009F131C"/>
    <w:rsid w:val="009F2452"/>
    <w:rsid w:val="009F44ED"/>
    <w:rsid w:val="009F7A31"/>
    <w:rsid w:val="00A002D3"/>
    <w:rsid w:val="00A04A26"/>
    <w:rsid w:val="00A0643F"/>
    <w:rsid w:val="00A159B5"/>
    <w:rsid w:val="00A222BA"/>
    <w:rsid w:val="00A23E05"/>
    <w:rsid w:val="00A240D6"/>
    <w:rsid w:val="00A26D2B"/>
    <w:rsid w:val="00A272EA"/>
    <w:rsid w:val="00A31C24"/>
    <w:rsid w:val="00A35CFB"/>
    <w:rsid w:val="00A370AC"/>
    <w:rsid w:val="00A46E86"/>
    <w:rsid w:val="00A47C33"/>
    <w:rsid w:val="00A5546A"/>
    <w:rsid w:val="00A56360"/>
    <w:rsid w:val="00A64208"/>
    <w:rsid w:val="00A65BE9"/>
    <w:rsid w:val="00A71A59"/>
    <w:rsid w:val="00A764DE"/>
    <w:rsid w:val="00A801BF"/>
    <w:rsid w:val="00A81B45"/>
    <w:rsid w:val="00A8766E"/>
    <w:rsid w:val="00A9018D"/>
    <w:rsid w:val="00A91C16"/>
    <w:rsid w:val="00A92B43"/>
    <w:rsid w:val="00A93C50"/>
    <w:rsid w:val="00A9496F"/>
    <w:rsid w:val="00A9614E"/>
    <w:rsid w:val="00A96FF1"/>
    <w:rsid w:val="00AA1465"/>
    <w:rsid w:val="00AB074F"/>
    <w:rsid w:val="00AB782D"/>
    <w:rsid w:val="00AC0C81"/>
    <w:rsid w:val="00AC5470"/>
    <w:rsid w:val="00AC59DC"/>
    <w:rsid w:val="00AC70EB"/>
    <w:rsid w:val="00AF1D01"/>
    <w:rsid w:val="00AF4AB8"/>
    <w:rsid w:val="00AF6BA3"/>
    <w:rsid w:val="00B042D0"/>
    <w:rsid w:val="00B15A04"/>
    <w:rsid w:val="00B2143E"/>
    <w:rsid w:val="00B21463"/>
    <w:rsid w:val="00B22B1C"/>
    <w:rsid w:val="00B32898"/>
    <w:rsid w:val="00B3461B"/>
    <w:rsid w:val="00B361D4"/>
    <w:rsid w:val="00B40106"/>
    <w:rsid w:val="00B42382"/>
    <w:rsid w:val="00B46756"/>
    <w:rsid w:val="00B50000"/>
    <w:rsid w:val="00B5051F"/>
    <w:rsid w:val="00B56020"/>
    <w:rsid w:val="00B5726F"/>
    <w:rsid w:val="00B66788"/>
    <w:rsid w:val="00B67897"/>
    <w:rsid w:val="00B70771"/>
    <w:rsid w:val="00B746D5"/>
    <w:rsid w:val="00B75271"/>
    <w:rsid w:val="00B75835"/>
    <w:rsid w:val="00B81CF2"/>
    <w:rsid w:val="00B845BD"/>
    <w:rsid w:val="00B868A0"/>
    <w:rsid w:val="00B86DBA"/>
    <w:rsid w:val="00B909E9"/>
    <w:rsid w:val="00B91413"/>
    <w:rsid w:val="00BB667E"/>
    <w:rsid w:val="00BC2EE4"/>
    <w:rsid w:val="00BC33E5"/>
    <w:rsid w:val="00BC3473"/>
    <w:rsid w:val="00BC73F0"/>
    <w:rsid w:val="00BD1C54"/>
    <w:rsid w:val="00BD2A90"/>
    <w:rsid w:val="00BD312C"/>
    <w:rsid w:val="00BE29DC"/>
    <w:rsid w:val="00BE6860"/>
    <w:rsid w:val="00BE79E8"/>
    <w:rsid w:val="00BF0518"/>
    <w:rsid w:val="00BF4078"/>
    <w:rsid w:val="00BF666E"/>
    <w:rsid w:val="00BF7C16"/>
    <w:rsid w:val="00C04EA7"/>
    <w:rsid w:val="00C05CB7"/>
    <w:rsid w:val="00C06CB3"/>
    <w:rsid w:val="00C10B0F"/>
    <w:rsid w:val="00C1722F"/>
    <w:rsid w:val="00C21BD2"/>
    <w:rsid w:val="00C23F69"/>
    <w:rsid w:val="00C27558"/>
    <w:rsid w:val="00C32DBF"/>
    <w:rsid w:val="00C3563B"/>
    <w:rsid w:val="00C44231"/>
    <w:rsid w:val="00C47DBE"/>
    <w:rsid w:val="00C517CB"/>
    <w:rsid w:val="00C65061"/>
    <w:rsid w:val="00C656A0"/>
    <w:rsid w:val="00C818DE"/>
    <w:rsid w:val="00C85E63"/>
    <w:rsid w:val="00C8603C"/>
    <w:rsid w:val="00C92A0B"/>
    <w:rsid w:val="00C93176"/>
    <w:rsid w:val="00C95106"/>
    <w:rsid w:val="00CA241D"/>
    <w:rsid w:val="00CA3359"/>
    <w:rsid w:val="00CA6A3C"/>
    <w:rsid w:val="00CA6E59"/>
    <w:rsid w:val="00CA7BDA"/>
    <w:rsid w:val="00CB128E"/>
    <w:rsid w:val="00CB55EB"/>
    <w:rsid w:val="00CB67D8"/>
    <w:rsid w:val="00CB78F2"/>
    <w:rsid w:val="00CC2F30"/>
    <w:rsid w:val="00CD02D8"/>
    <w:rsid w:val="00CD7D33"/>
    <w:rsid w:val="00CE2BDB"/>
    <w:rsid w:val="00CE3F71"/>
    <w:rsid w:val="00CE7837"/>
    <w:rsid w:val="00CE7886"/>
    <w:rsid w:val="00CF1354"/>
    <w:rsid w:val="00CF1B98"/>
    <w:rsid w:val="00CF7FBE"/>
    <w:rsid w:val="00D07D29"/>
    <w:rsid w:val="00D1020B"/>
    <w:rsid w:val="00D12DAA"/>
    <w:rsid w:val="00D22594"/>
    <w:rsid w:val="00D40102"/>
    <w:rsid w:val="00D4116C"/>
    <w:rsid w:val="00D76515"/>
    <w:rsid w:val="00D843A0"/>
    <w:rsid w:val="00D85745"/>
    <w:rsid w:val="00D86870"/>
    <w:rsid w:val="00D9398B"/>
    <w:rsid w:val="00DA5908"/>
    <w:rsid w:val="00DC364C"/>
    <w:rsid w:val="00DC4471"/>
    <w:rsid w:val="00DC45F2"/>
    <w:rsid w:val="00DD4CAF"/>
    <w:rsid w:val="00DE1ACC"/>
    <w:rsid w:val="00DE1AEF"/>
    <w:rsid w:val="00DF189B"/>
    <w:rsid w:val="00DF53AD"/>
    <w:rsid w:val="00DF53B9"/>
    <w:rsid w:val="00DF5C55"/>
    <w:rsid w:val="00DF7A47"/>
    <w:rsid w:val="00E01025"/>
    <w:rsid w:val="00E10B0C"/>
    <w:rsid w:val="00E170FC"/>
    <w:rsid w:val="00E2262E"/>
    <w:rsid w:val="00E46FB5"/>
    <w:rsid w:val="00E50895"/>
    <w:rsid w:val="00E50DCF"/>
    <w:rsid w:val="00E50FA8"/>
    <w:rsid w:val="00E53AC5"/>
    <w:rsid w:val="00E57033"/>
    <w:rsid w:val="00E673BB"/>
    <w:rsid w:val="00E71B4C"/>
    <w:rsid w:val="00E82BD2"/>
    <w:rsid w:val="00E9429B"/>
    <w:rsid w:val="00EA009D"/>
    <w:rsid w:val="00EA1262"/>
    <w:rsid w:val="00EA2023"/>
    <w:rsid w:val="00EA3249"/>
    <w:rsid w:val="00EA52EB"/>
    <w:rsid w:val="00EA5ADE"/>
    <w:rsid w:val="00EA73B0"/>
    <w:rsid w:val="00EA752F"/>
    <w:rsid w:val="00EB01AD"/>
    <w:rsid w:val="00EB5B61"/>
    <w:rsid w:val="00EC112C"/>
    <w:rsid w:val="00EC4169"/>
    <w:rsid w:val="00EC43D8"/>
    <w:rsid w:val="00EC5D2D"/>
    <w:rsid w:val="00ED3172"/>
    <w:rsid w:val="00ED766B"/>
    <w:rsid w:val="00EE618E"/>
    <w:rsid w:val="00EE78BC"/>
    <w:rsid w:val="00EF2415"/>
    <w:rsid w:val="00EF5F30"/>
    <w:rsid w:val="00F15231"/>
    <w:rsid w:val="00F17459"/>
    <w:rsid w:val="00F20479"/>
    <w:rsid w:val="00F2189D"/>
    <w:rsid w:val="00F26961"/>
    <w:rsid w:val="00F3405A"/>
    <w:rsid w:val="00F615BF"/>
    <w:rsid w:val="00F62A91"/>
    <w:rsid w:val="00F62F59"/>
    <w:rsid w:val="00F63918"/>
    <w:rsid w:val="00F66247"/>
    <w:rsid w:val="00F678FC"/>
    <w:rsid w:val="00F704CD"/>
    <w:rsid w:val="00F71435"/>
    <w:rsid w:val="00F72A9C"/>
    <w:rsid w:val="00F80F7D"/>
    <w:rsid w:val="00F874F6"/>
    <w:rsid w:val="00F923F7"/>
    <w:rsid w:val="00F93D4C"/>
    <w:rsid w:val="00F94F15"/>
    <w:rsid w:val="00F958E1"/>
    <w:rsid w:val="00F96C97"/>
    <w:rsid w:val="00FA3A42"/>
    <w:rsid w:val="00FB353D"/>
    <w:rsid w:val="00FB7C21"/>
    <w:rsid w:val="00FC0E64"/>
    <w:rsid w:val="00FD02BA"/>
    <w:rsid w:val="00FD15B2"/>
    <w:rsid w:val="00FE313A"/>
    <w:rsid w:val="00FF0F48"/>
    <w:rsid w:val="00FF27AB"/>
    <w:rsid w:val="21E27A2B"/>
    <w:rsid w:val="34702449"/>
    <w:rsid w:val="566A7885"/>
    <w:rsid w:val="603177D4"/>
    <w:rsid w:val="64FA2FED"/>
    <w:rsid w:val="7425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9BE0051"/>
  <w15:docId w15:val="{D5DADDF3-DC9D-44AD-8CB5-A4AC265C8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uiPriority="0" w:qFormat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qFormat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Emphasis"/>
    <w:qFormat/>
    <w:rPr>
      <w:i/>
      <w:iCs/>
    </w:rPr>
  </w:style>
  <w:style w:type="character" w:styleId="a8">
    <w:name w:val="FollowedHyperlink"/>
    <w:qFormat/>
    <w:rPr>
      <w:color w:val="auto"/>
      <w:u w:val="none"/>
      <w:vertAlign w:val="baseline"/>
    </w:r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styleId="aa">
    <w:name w:val="header"/>
    <w:basedOn w:val="a"/>
    <w:semiHidden/>
    <w:qFormat/>
    <w:pPr>
      <w:tabs>
        <w:tab w:val="center" w:pos="4677"/>
        <w:tab w:val="right" w:pos="9355"/>
      </w:tabs>
    </w:p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b">
    <w:name w:val="Hyperlink"/>
    <w:uiPriority w:val="99"/>
    <w:semiHidden/>
    <w:unhideWhenUsed/>
    <w:qFormat/>
    <w:rPr>
      <w:color w:val="0000FF"/>
      <w:u w:val="single"/>
    </w:rPr>
  </w:style>
  <w:style w:type="paragraph" w:styleId="ac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d">
    <w:name w:val="page number"/>
    <w:basedOn w:val="a0"/>
    <w:semiHidden/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Чертежный"/>
    <w:pPr>
      <w:jc w:val="both"/>
    </w:pPr>
    <w:rPr>
      <w:rFonts w:ascii="ISOCPEUR" w:eastAsiaTheme="minorEastAsia" w:hAnsi="ISOCPEUR"/>
      <w:i/>
      <w:sz w:val="28"/>
      <w:lang w:val="uk-UA" w:eastAsia="ru-RU"/>
    </w:rPr>
  </w:style>
  <w:style w:type="character" w:customStyle="1" w:styleId="apple-converted-space">
    <w:name w:val="apple-converted-space"/>
    <w:qFormat/>
  </w:style>
  <w:style w:type="character" w:customStyle="1" w:styleId="HTML0">
    <w:name w:val="Стандартный HTML Знак"/>
    <w:basedOn w:val="a0"/>
    <w:link w:val="HTML"/>
    <w:uiPriority w:val="99"/>
    <w:rPr>
      <w:rFonts w:ascii="Courier New" w:hAnsi="Courier New" w:cs="Courier New"/>
    </w:rPr>
  </w:style>
  <w:style w:type="character" w:customStyle="1" w:styleId="kw2">
    <w:name w:val="kw2"/>
    <w:qFormat/>
  </w:style>
  <w:style w:type="character" w:customStyle="1" w:styleId="br0">
    <w:name w:val="br0"/>
  </w:style>
  <w:style w:type="character" w:customStyle="1" w:styleId="sy4">
    <w:name w:val="sy4"/>
  </w:style>
  <w:style w:type="character" w:customStyle="1" w:styleId="comulti">
    <w:name w:val="comulti"/>
    <w:qFormat/>
  </w:style>
  <w:style w:type="character" w:customStyle="1" w:styleId="kw4">
    <w:name w:val="kw4"/>
    <w:qFormat/>
  </w:style>
  <w:style w:type="character" w:customStyle="1" w:styleId="co1">
    <w:name w:val="co1"/>
  </w:style>
  <w:style w:type="character" w:customStyle="1" w:styleId="sy2">
    <w:name w:val="sy2"/>
    <w:qFormat/>
  </w:style>
  <w:style w:type="character" w:customStyle="1" w:styleId="sy1">
    <w:name w:val="sy1"/>
    <w:qFormat/>
  </w:style>
  <w:style w:type="character" w:customStyle="1" w:styleId="kw3">
    <w:name w:val="kw3"/>
    <w:qFormat/>
  </w:style>
  <w:style w:type="character" w:customStyle="1" w:styleId="nu0">
    <w:name w:val="nu0"/>
    <w:qFormat/>
  </w:style>
  <w:style w:type="character" w:customStyle="1" w:styleId="st0">
    <w:name w:val="st0"/>
  </w:style>
  <w:style w:type="character" w:customStyle="1" w:styleId="es5">
    <w:name w:val="es5"/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</w:style>
  <w:style w:type="character" w:customStyle="1" w:styleId="spelle">
    <w:name w:val="spelle"/>
    <w:basedOn w:val="a0"/>
    <w:qFormat/>
  </w:style>
  <w:style w:type="character" w:customStyle="1" w:styleId="grame">
    <w:name w:val="grame"/>
    <w:basedOn w:val="a0"/>
    <w:qFormat/>
  </w:style>
  <w:style w:type="character" w:customStyle="1" w:styleId="10">
    <w:name w:val="Заголовок 1 Знак"/>
    <w:basedOn w:val="a0"/>
    <w:link w:val="1"/>
    <w:rPr>
      <w:rFonts w:ascii="Arial" w:hAnsi="Arial" w:cs="Arial"/>
      <w:b/>
      <w:bCs/>
      <w:kern w:val="32"/>
      <w:sz w:val="32"/>
      <w:szCs w:val="32"/>
      <w:lang w:val="uk-UA"/>
    </w:rPr>
  </w:style>
  <w:style w:type="character" w:customStyle="1" w:styleId="a6">
    <w:name w:val="Основной текст с отступом Знак"/>
    <w:basedOn w:val="a0"/>
    <w:link w:val="a5"/>
    <w:qFormat/>
    <w:rPr>
      <w:sz w:val="24"/>
      <w:szCs w:val="24"/>
      <w:lang w:val="uk-UA"/>
    </w:rPr>
  </w:style>
  <w:style w:type="paragraph" w:styleId="af1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30">
    <w:name w:val="Заголовок 3 Знак"/>
    <w:basedOn w:val="a0"/>
    <w:link w:val="3"/>
    <w:qFormat/>
    <w:rPr>
      <w:rFonts w:ascii="Arial" w:hAnsi="Arial" w:cs="Arial"/>
      <w:b/>
      <w:bCs/>
      <w:sz w:val="26"/>
      <w:szCs w:val="26"/>
      <w:lang w:val="uk-UA"/>
    </w:rPr>
  </w:style>
  <w:style w:type="paragraph" w:customStyle="1" w:styleId="af2">
    <w:name w:val="Рисунки"/>
    <w:basedOn w:val="a"/>
    <w:qFormat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paragraph" w:customStyle="1" w:styleId="af3">
    <w:name w:val="Таблицы"/>
    <w:basedOn w:val="a"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qFormat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qFormat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qFormat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fontTable" Target="fontTable.xml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customXml" Target="../customXml/item2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61" Type="http://schemas.openxmlformats.org/officeDocument/2006/relationships/image" Target="media/image54.png"/><Relationship Id="rId8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5E9671-A795-475C-883F-B0843E7D4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0</TotalTime>
  <Pages>12</Pages>
  <Words>1207</Words>
  <Characters>6882</Characters>
  <Application>Microsoft Office Word</Application>
  <DocSecurity>0</DocSecurity>
  <Lines>57</Lines>
  <Paragraphs>16</Paragraphs>
  <ScaleCrop>false</ScaleCrop>
  <Company>BPC</Company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Говорадло Дар`я Олегівна</dc:creator>
  <cp:lastModifiedBy>Vlad Vasiuta</cp:lastModifiedBy>
  <cp:revision>2</cp:revision>
  <cp:lastPrinted>2015-03-05T20:32:00Z</cp:lastPrinted>
  <dcterms:created xsi:type="dcterms:W3CDTF">2024-09-04T04:41:00Z</dcterms:created>
  <dcterms:modified xsi:type="dcterms:W3CDTF">2024-09-04T04:41:00Z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DB803283D4D946188562551BEE13D31F_12</vt:lpwstr>
  </property>
</Properties>
</file>